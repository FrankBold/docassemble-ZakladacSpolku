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1B801B" w14:textId="2867099A" w:rsidR="004F10A4" w:rsidRDefault="002A1A00" w:rsidP="00F72D8C">
      <w:pPr>
        <w:pStyle w:val="Popisek"/>
        <w:jc w:val="both"/>
        <w:rPr>
          <w:b/>
        </w:rPr>
      </w:pPr>
      <w:r>
        <w:rPr>
          <w:b/>
        </w:rPr>
        <w:t xml:space="preserve"> </w:t>
      </w:r>
      <w:r w:rsidR="004F10A4">
        <w:rPr>
          <w:b/>
        </w:rPr>
        <w:t>Zapisovaná osoba:</w:t>
      </w:r>
    </w:p>
    <w:p w14:paraId="336FCC84" w14:textId="45287B9F" w:rsidR="00A50CD9" w:rsidRDefault="00A50CD9" w:rsidP="00A50CD9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r w:rsidR="005E49F5">
        <w:rPr>
          <w:lang w:val="en-GB"/>
        </w:rPr>
        <w:t>o</w:t>
      </w:r>
      <w:r>
        <w:rPr>
          <w:lang w:val="en-GB"/>
        </w:rPr>
        <w:t>sobniUdaje %}</w:t>
      </w:r>
    </w:p>
    <w:p w14:paraId="3D1B5FE6" w14:textId="319E17AE" w:rsidR="008C33F4" w:rsidRPr="008C33F4" w:rsidRDefault="008C33F4" w:rsidP="00A50CD9">
      <w:pPr>
        <w:pStyle w:val="Bod"/>
        <w:ind w:left="0" w:firstLine="0"/>
      </w:pPr>
      <w:r>
        <w:rPr>
          <w:lang w:val="en-GB"/>
        </w:rPr>
        <w:t>{%p if hromadne %}</w:t>
      </w:r>
    </w:p>
    <w:p w14:paraId="72DDD10B" w14:textId="2912846B" w:rsidR="005E49F5" w:rsidRPr="005E49F5" w:rsidRDefault="005E49F5" w:rsidP="00A50CD9">
      <w:pPr>
        <w:pStyle w:val="Bod"/>
        <w:ind w:left="0" w:firstLine="0"/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for osoba in </w:t>
      </w:r>
      <w:r w:rsidR="00412A46">
        <w:rPr>
          <w:lang w:val="en-GB"/>
        </w:rPr>
        <w:t>x</w:t>
      </w:r>
      <w:r>
        <w:rPr>
          <w:lang w:val="en-GB"/>
        </w:rPr>
        <w:t xml:space="preserve"> %}</w:t>
      </w:r>
    </w:p>
    <w:p w14:paraId="6305AB0F" w14:textId="28F308FA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1A1BAF">
        <w:t>osoba</w:t>
      </w:r>
      <w:r w:rsidR="00F63419">
        <w:t>.name</w:t>
      </w:r>
      <w:r>
        <w:t xml:space="preserve"> }}</w:t>
      </w:r>
    </w:p>
    <w:p w14:paraId="6B8046BF" w14:textId="3A8B13AE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1A1BAF">
        <w:t>osoba.</w:t>
      </w:r>
      <w:r w:rsidR="009F0BA1">
        <w:t>address</w:t>
      </w:r>
      <w:r>
        <w:t xml:space="preserve"> }}</w:t>
      </w:r>
    </w:p>
    <w:p w14:paraId="7B5B35F2" w14:textId="03A42C42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r>
        <w:t xml:space="preserve">{{ </w:t>
      </w:r>
      <w:r w:rsidR="001A1BAF">
        <w:t>osoba.birthday</w:t>
      </w:r>
      <w:r>
        <w:t xml:space="preserve"> }}</w:t>
      </w:r>
    </w:p>
    <w:p w14:paraId="4CA8477F" w14:textId="77777777" w:rsidR="0014646C" w:rsidRDefault="0014646C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90A0AE9" w14:textId="61513900" w:rsidR="008C33F4" w:rsidRPr="008C33F4" w:rsidRDefault="005E49F5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endfor %}</w:t>
      </w:r>
    </w:p>
    <w:p w14:paraId="75317C0C" w14:textId="0404A339" w:rsidR="00A50CD9" w:rsidRDefault="00A50CD9" w:rsidP="00A50CD9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412D542" w14:textId="2404B263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>{{ x.</w:t>
      </w:r>
      <w:r w:rsidR="00F63419">
        <w:t>name</w:t>
      </w:r>
      <w:r>
        <w:t xml:space="preserve"> }}</w:t>
      </w:r>
    </w:p>
    <w:p w14:paraId="318BF921" w14:textId="75AF664D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>{{ x.</w:t>
      </w:r>
      <w:r w:rsidR="009F0BA1">
        <w:t>address</w:t>
      </w:r>
      <w:r>
        <w:t xml:space="preserve"> }}</w:t>
      </w:r>
    </w:p>
    <w:p w14:paraId="40F67C9A" w14:textId="69C62C7D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r>
        <w:t>{{ x.</w:t>
      </w:r>
      <w:r w:rsidR="00A30AB7">
        <w:t>birthday</w:t>
      </w:r>
      <w:r>
        <w:t xml:space="preserve"> }}</w:t>
      </w:r>
    </w:p>
    <w:p w14:paraId="4A962F89" w14:textId="77777777" w:rsidR="008C33F4" w:rsidRP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0EFAE7AA" w14:textId="4D229C53" w:rsidR="008C33F4" w:rsidRDefault="008C33F4" w:rsidP="008C33F4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43D40008" w14:textId="4B3AA4A7" w:rsidR="008C33F4" w:rsidRPr="008C33F4" w:rsidRDefault="008C33F4" w:rsidP="008C33F4">
      <w:pPr>
        <w:pStyle w:val="Bod"/>
        <w:ind w:left="0" w:firstLine="0"/>
      </w:pPr>
      <w:r>
        <w:rPr>
          <w:lang w:val="en-GB"/>
        </w:rPr>
        <w:t>{%p if hromadne %}</w:t>
      </w:r>
    </w:p>
    <w:p w14:paraId="1AB47014" w14:textId="24669ED8" w:rsidR="009E0D0E" w:rsidRPr="00E060D8" w:rsidRDefault="009E0D0E" w:rsidP="00A50CD9">
      <w:pPr>
        <w:pStyle w:val="Bod"/>
        <w:ind w:left="0" w:firstLine="0"/>
      </w:pPr>
      <w:r>
        <w:rPr>
          <w:lang w:val="en-GB"/>
        </w:rPr>
        <w:t xml:space="preserve">{%p for osoba in </w:t>
      </w:r>
      <w:r w:rsidR="00412A46">
        <w:rPr>
          <w:lang w:val="en-GB"/>
        </w:rPr>
        <w:t>x</w:t>
      </w:r>
      <w:r>
        <w:rPr>
          <w:lang w:val="en-GB"/>
        </w:rPr>
        <w:t xml:space="preserve"> %}</w:t>
      </w:r>
    </w:p>
    <w:p w14:paraId="0670D15F" w14:textId="77777777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311CEA7A" w14:textId="77777777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[Ulice a číslo popisné]</w:t>
      </w:r>
    </w:p>
    <w:p w14:paraId="3D5C104E" w14:textId="77777777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[PSČ a obec]</w:t>
      </w:r>
    </w:p>
    <w:p w14:paraId="28D2A32F" w14:textId="3EDBBB7E" w:rsidR="009E0D0E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Datum narození: [##.##.####]</w:t>
      </w:r>
    </w:p>
    <w:p w14:paraId="0EB4B495" w14:textId="77777777" w:rsidR="008C33F4" w:rsidRDefault="008C33F4" w:rsidP="00A50C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</w:p>
    <w:p w14:paraId="0E855984" w14:textId="4A7140F0" w:rsidR="009E0D0E" w:rsidRDefault="009E0D0E" w:rsidP="00A50C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>{%p endfor %}</w:t>
      </w:r>
    </w:p>
    <w:p w14:paraId="0A234968" w14:textId="496F3672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 xml:space="preserve">{%p else </w:t>
      </w:r>
      <w:r w:rsidR="006E47B0">
        <w:rPr>
          <w:rFonts w:ascii="Gill Sans" w:hAnsi="Gill Sans"/>
          <w:color w:val="000000"/>
          <w:lang w:val="en-GB"/>
        </w:rPr>
        <w:t>%</w:t>
      </w:r>
      <w:r>
        <w:rPr>
          <w:rFonts w:ascii="Gill Sans" w:hAnsi="Gill Sans"/>
          <w:color w:val="000000"/>
          <w:lang w:val="en-GB"/>
        </w:rPr>
        <w:t>}</w:t>
      </w:r>
    </w:p>
    <w:p w14:paraId="45806982" w14:textId="77777777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6A5C6E99" w14:textId="77777777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[Ulice a číslo popisné]</w:t>
      </w:r>
    </w:p>
    <w:p w14:paraId="770BE3A2" w14:textId="77777777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[PSČ a obec]</w:t>
      </w:r>
    </w:p>
    <w:p w14:paraId="06C3E0D8" w14:textId="18BFF6E9" w:rsidR="008C33F4" w:rsidRP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Datum narození: [##.##.####]</w:t>
      </w:r>
    </w:p>
    <w:p w14:paraId="75D51213" w14:textId="364CCD94" w:rsidR="008C33F4" w:rsidRPr="008C33F4" w:rsidRDefault="008C33F4" w:rsidP="00A50C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1573C81B" w14:textId="603B6263" w:rsidR="000A0987" w:rsidRDefault="00A50CD9" w:rsidP="00A50CD9">
      <w:r>
        <w:rPr>
          <w:lang w:val="en-GB"/>
        </w:rPr>
        <w:t>{%p endif %}</w:t>
      </w:r>
    </w:p>
    <w:p w14:paraId="15D07573" w14:textId="77777777" w:rsidR="00E2692D" w:rsidRPr="001D4EF1" w:rsidRDefault="001D4EF1" w:rsidP="001D4EF1">
      <w:pPr>
        <w:pStyle w:val="Popisek"/>
        <w:jc w:val="left"/>
      </w:pPr>
      <w:r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1405F752" w14:textId="77777777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>{{ Spolek }}</w:t>
      </w:r>
    </w:p>
    <w:p w14:paraId="3929B787" w14:textId="77777777" w:rsidR="001D4EF1" w:rsidRDefault="001D4EF1" w:rsidP="00041BC7">
      <w:pPr>
        <w:pStyle w:val="KdeKdy"/>
        <w:sectPr w:rsidR="001D4EF1" w:rsidSect="00EC5F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A4A9277" w14:textId="18370BB4" w:rsidR="00212D53" w:rsidRDefault="00A05140" w:rsidP="00CF2FAD">
      <w:pPr>
        <w:pStyle w:val="KdeKdy"/>
      </w:pPr>
      <w:r>
        <w:t>[Obec ##.##.####]</w:t>
      </w:r>
    </w:p>
    <w:p w14:paraId="12C8B53D" w14:textId="282DE8B5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r w:rsidR="00D55DDE">
        <w:rPr>
          <w:lang w:val="en-GB"/>
        </w:rPr>
        <w:t>hromadne</w:t>
      </w:r>
      <w:r>
        <w:rPr>
          <w:lang w:val="en-GB"/>
        </w:rPr>
        <w:t xml:space="preserve"> %}</w:t>
      </w:r>
    </w:p>
    <w:p w14:paraId="278AD6E3" w14:textId="77777777" w:rsidR="00CF2FAD" w:rsidRPr="003B4FCC" w:rsidRDefault="00CF2FAD" w:rsidP="00CF2FAD">
      <w:pPr>
        <w:pStyle w:val="Nzev1"/>
      </w:pPr>
      <w:bookmarkStart w:id="0" w:name="_Hlk31205126"/>
      <w:r w:rsidRPr="003B4FCC">
        <w:t>Čestné prohlášení a souhlas osob zapisovan</w:t>
      </w:r>
      <w:r>
        <w:t>ých</w:t>
      </w:r>
      <w:r w:rsidRPr="003B4FCC">
        <w:t xml:space="preserve"> do spolkového rejstříku</w:t>
      </w:r>
    </w:p>
    <w:p w14:paraId="146283E1" w14:textId="644A7540" w:rsidR="00CF2FAD" w:rsidRDefault="00CF2FAD" w:rsidP="00CF2FAD">
      <w:r>
        <w:t xml:space="preserve">Prohlašujeme svoji způsobilost vykonávat funkci člena {{ </w:t>
      </w:r>
      <w:r w:rsidR="00353D65">
        <w:t>x.label</w:t>
      </w:r>
      <w:r>
        <w:t xml:space="preserve"> }}. Prohlašujeme, že nejsme v úpadku a svou plnou svéprávnost.</w:t>
      </w:r>
    </w:p>
    <w:p w14:paraId="226A182C" w14:textId="77777777" w:rsidR="00CF2FAD" w:rsidRDefault="00CF2FAD" w:rsidP="00CF2FAD">
      <w:r>
        <w:lastRenderedPageBreak/>
        <w:t>Funkci přijímáme a souhlasíme s naším zápisem do spolkového rejstříku.</w:t>
      </w:r>
    </w:p>
    <w:bookmarkEnd w:id="0"/>
    <w:p w14:paraId="35054DEA" w14:textId="166FF2B7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5FBF19C4" w14:textId="2801862B" w:rsidR="00D55DDE" w:rsidRPr="00D55DDE" w:rsidRDefault="00D55DDE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if pocetOsob &gt; 1 %}</w:t>
      </w:r>
    </w:p>
    <w:p w14:paraId="136BC0C8" w14:textId="77777777" w:rsidR="00286540" w:rsidRPr="003B4FCC" w:rsidRDefault="00F90125" w:rsidP="003B4FCC">
      <w:pPr>
        <w:pStyle w:val="Nzev1"/>
      </w:pPr>
      <w:r w:rsidRPr="003B4FCC">
        <w:t>Čestné prohlášení a souhlas osoby zapisované do spolkového rejstříku</w:t>
      </w:r>
    </w:p>
    <w:p w14:paraId="27CF68B0" w14:textId="0555AC13" w:rsidR="00C02283" w:rsidRDefault="00C02283" w:rsidP="004638A2">
      <w:r>
        <w:t>Prohlašuji</w:t>
      </w:r>
      <w:r w:rsidR="00A50CD9">
        <w:t xml:space="preserve"> svoji způsobilost </w:t>
      </w:r>
      <w:r>
        <w:t xml:space="preserve">vykonávat funkci </w:t>
      </w:r>
      <w:r w:rsidR="00D55DDE">
        <w:t xml:space="preserve">člena </w:t>
      </w:r>
      <w:r w:rsidR="00CF2FAD">
        <w:t xml:space="preserve">{{ </w:t>
      </w:r>
      <w:r w:rsidR="00353D65">
        <w:t>x.label</w:t>
      </w:r>
      <w:r w:rsidR="00CF2FAD">
        <w:t xml:space="preserve"> }}</w:t>
      </w:r>
      <w:r>
        <w:t xml:space="preserve">. Prohlašuji, že nejsem v úpadku a </w:t>
      </w:r>
      <w:r w:rsidR="00A50CD9">
        <w:t>svou plnou svéprávnost</w:t>
      </w:r>
      <w:r>
        <w:t>.</w:t>
      </w:r>
    </w:p>
    <w:p w14:paraId="413C8699" w14:textId="0C573B42" w:rsidR="00F90125" w:rsidRDefault="00C02283" w:rsidP="004638A2">
      <w:r>
        <w:t>Funkci přijímám a souhlasím se zápisem mé osoby do spolkového rejstříku.</w:t>
      </w:r>
    </w:p>
    <w:p w14:paraId="673CB3A8" w14:textId="77777777" w:rsidR="00D55DDE" w:rsidRDefault="00D55DDE" w:rsidP="00D55DDE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21AC0D4F" w14:textId="77777777" w:rsidR="00D55DDE" w:rsidRPr="003B4FCC" w:rsidRDefault="00D55DDE" w:rsidP="00D55DDE">
      <w:pPr>
        <w:pStyle w:val="Nzev1"/>
      </w:pPr>
      <w:r w:rsidRPr="003B4FCC">
        <w:t>Čestné prohlášení a souhlas osoby zapisované do spolkového rejstříku</w:t>
      </w:r>
    </w:p>
    <w:p w14:paraId="60875442" w14:textId="0534FB9C" w:rsidR="00D55DDE" w:rsidRDefault="00D55DDE" w:rsidP="00D55DDE">
      <w:r>
        <w:t xml:space="preserve">Prohlašuji svoji způsobilost vykonávat funkci {{ </w:t>
      </w:r>
      <w:r w:rsidR="00353D65">
        <w:t>x.label</w:t>
      </w:r>
      <w:r>
        <w:t xml:space="preserve"> }}. Prohlašuji, že nejsem v úpadku a svou plnou svéprávnost.</w:t>
      </w:r>
    </w:p>
    <w:p w14:paraId="0988FC1E" w14:textId="20B8796A" w:rsidR="00D55DDE" w:rsidRDefault="00D55DDE" w:rsidP="004638A2">
      <w:r>
        <w:t>Funkci přijímám a souhlasím se zápisem mé osoby do spolkového rejstříku.</w:t>
      </w:r>
    </w:p>
    <w:p w14:paraId="0FAB4F80" w14:textId="6C298179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endif %}</w:t>
      </w:r>
    </w:p>
    <w:p w14:paraId="0F58E011" w14:textId="3A671AFA" w:rsidR="00D55DDE" w:rsidRDefault="00D55DDE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endif %}</w:t>
      </w:r>
    </w:p>
    <w:p w14:paraId="2082B89F" w14:textId="646CDE42" w:rsidR="005E49F5" w:rsidRPr="005E49F5" w:rsidRDefault="005E49F5" w:rsidP="00CF2FAD">
      <w:pPr>
        <w:pStyle w:val="Bod"/>
        <w:ind w:left="0" w:firstLine="0"/>
      </w:pPr>
      <w:r>
        <w:rPr>
          <w:lang w:val="en-GB"/>
        </w:rPr>
        <w:t>{%p if osobniUdaje %}</w:t>
      </w:r>
    </w:p>
    <w:p w14:paraId="2CDA9744" w14:textId="77777777" w:rsidR="005E49F5" w:rsidRDefault="005E49F5" w:rsidP="00CF2FAD">
      <w:pPr>
        <w:pStyle w:val="Bod"/>
        <w:ind w:left="0" w:firstLine="0"/>
      </w:pPr>
    </w:p>
    <w:p w14:paraId="7C18431A" w14:textId="77777777" w:rsidR="005E49F5" w:rsidRDefault="005E49F5" w:rsidP="0045040A">
      <w:pPr>
        <w:spacing w:before="720"/>
        <w:jc w:val="right"/>
        <w:sectPr w:rsidR="005E49F5" w:rsidSect="006A37C0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6FF1B181" w14:textId="77777777" w:rsidR="00F529AD" w:rsidRPr="008C33F4" w:rsidRDefault="00F529AD" w:rsidP="00F529AD">
      <w:pPr>
        <w:pStyle w:val="Bod"/>
        <w:ind w:left="0" w:firstLine="0"/>
      </w:pPr>
      <w:r>
        <w:rPr>
          <w:lang w:val="en-GB"/>
        </w:rPr>
        <w:t>{%p if hromadne %}</w:t>
      </w:r>
    </w:p>
    <w:p w14:paraId="26338332" w14:textId="77777777" w:rsidR="00F529AD" w:rsidRPr="005E49F5" w:rsidRDefault="00F529AD" w:rsidP="00F529AD">
      <w:pPr>
        <w:pStyle w:val="Bod"/>
        <w:ind w:left="0" w:firstLine="0"/>
      </w:pPr>
      <w:r>
        <w:rPr>
          <w:lang w:val="en-GB"/>
        </w:rPr>
        <w:t>{%p for osoba in x %}</w:t>
      </w:r>
    </w:p>
    <w:p w14:paraId="697BC421" w14:textId="77777777" w:rsidR="00F529AD" w:rsidRDefault="00F529AD" w:rsidP="00F529AD">
      <w:pPr>
        <w:keepNext/>
        <w:spacing w:before="720"/>
        <w:jc w:val="right"/>
      </w:pPr>
      <w:r>
        <w:t>__________________________</w:t>
      </w:r>
    </w:p>
    <w:p w14:paraId="1745BD4C" w14:textId="77777777" w:rsidR="00F529AD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13CED35" w14:textId="67753A2D" w:rsidR="00F529AD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>{{ osoba.name }}</w:t>
      </w:r>
    </w:p>
    <w:p w14:paraId="20C8A4A9" w14:textId="77777777" w:rsidR="00F529AD" w:rsidRPr="008C33F4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{%p endfor %}</w:t>
      </w:r>
    </w:p>
    <w:p w14:paraId="4C61AF2D" w14:textId="71675116" w:rsidR="00F529AD" w:rsidRDefault="00F529AD" w:rsidP="00F529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BA67FBE" w14:textId="77777777" w:rsidR="00F529AD" w:rsidRDefault="00F529AD" w:rsidP="00F529AD">
      <w:pPr>
        <w:keepNext/>
        <w:spacing w:before="720"/>
        <w:jc w:val="right"/>
      </w:pPr>
      <w:r>
        <w:t>__________________________</w:t>
      </w:r>
    </w:p>
    <w:p w14:paraId="5A8A2BA3" w14:textId="77777777" w:rsidR="00F529AD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>{{ x.name }}</w:t>
      </w:r>
    </w:p>
    <w:p w14:paraId="1D01CD39" w14:textId="17AC3310" w:rsidR="005E49F5" w:rsidRPr="00F529AD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4626D0EF" w14:textId="77777777" w:rsidR="005E49F5" w:rsidRDefault="005E49F5" w:rsidP="005E49F5">
      <w:pPr>
        <w:jc w:val="center"/>
        <w:sectPr w:rsidR="005E49F5" w:rsidSect="005E49F5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46EA0028" w14:textId="346BF5C4" w:rsidR="005E49F5" w:rsidRPr="005E49F5" w:rsidRDefault="005E49F5" w:rsidP="005E49F5">
      <w:pPr>
        <w:rPr>
          <w:lang w:val="en-GB"/>
        </w:rPr>
      </w:pPr>
      <w:r>
        <w:rPr>
          <w:lang w:val="en-GB"/>
        </w:rPr>
        <w:t>{%p else %}</w:t>
      </w:r>
    </w:p>
    <w:p w14:paraId="648E1488" w14:textId="77777777" w:rsidR="005E49F5" w:rsidRDefault="005E49F5" w:rsidP="005E49F5">
      <w:pPr>
        <w:keepNext/>
        <w:spacing w:before="720"/>
        <w:jc w:val="right"/>
        <w:rPr>
          <w:lang w:val="en-GB"/>
        </w:rPr>
        <w:sectPr w:rsidR="005E49F5" w:rsidSect="006A37C0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0B23FC8B" w14:textId="77777777" w:rsidR="00F529AD" w:rsidRPr="008C33F4" w:rsidRDefault="00F529AD" w:rsidP="00F529AD">
      <w:pPr>
        <w:pStyle w:val="Bod"/>
        <w:ind w:left="0" w:firstLine="0"/>
      </w:pPr>
      <w:r>
        <w:rPr>
          <w:lang w:val="en-GB"/>
        </w:rPr>
        <w:t>{%p if hromadne %}</w:t>
      </w:r>
    </w:p>
    <w:p w14:paraId="2A69B4B1" w14:textId="77777777" w:rsidR="00F529AD" w:rsidRDefault="00F529AD" w:rsidP="00F529AD">
      <w:pPr>
        <w:pStyle w:val="Bod"/>
        <w:ind w:left="0" w:firstLine="0"/>
        <w:rPr>
          <w:lang w:val="en-GB"/>
        </w:rPr>
      </w:pPr>
      <w:r>
        <w:rPr>
          <w:lang w:val="en-GB"/>
        </w:rPr>
        <w:t>{%p for osoba in x %}</w:t>
      </w:r>
    </w:p>
    <w:p w14:paraId="3512FA61" w14:textId="57EC9700" w:rsidR="00F529AD" w:rsidRPr="00F529AD" w:rsidRDefault="00F529AD" w:rsidP="00F529AD">
      <w:pPr>
        <w:keepNext/>
        <w:spacing w:before="720"/>
        <w:jc w:val="right"/>
      </w:pPr>
      <w:r>
        <w:t>__________________________</w:t>
      </w:r>
    </w:p>
    <w:p w14:paraId="179825F4" w14:textId="05DC6C47" w:rsidR="00F529AD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42F4C29B" w14:textId="77777777" w:rsidR="00F529AD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>{%p endfor %}</w:t>
      </w:r>
    </w:p>
    <w:p w14:paraId="42DA7A4B" w14:textId="77777777" w:rsidR="00F529AD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>{%p else %}</w:t>
      </w:r>
    </w:p>
    <w:p w14:paraId="437AD004" w14:textId="77777777" w:rsidR="00F529AD" w:rsidRPr="00F529AD" w:rsidRDefault="00F529AD" w:rsidP="00F529AD">
      <w:pPr>
        <w:keepNext/>
        <w:spacing w:before="720"/>
        <w:jc w:val="right"/>
      </w:pPr>
      <w:r>
        <w:lastRenderedPageBreak/>
        <w:t>__________________________</w:t>
      </w:r>
    </w:p>
    <w:p w14:paraId="52925BBF" w14:textId="3730D696" w:rsidR="00F529AD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140E3421" w14:textId="77777777" w:rsidR="00F529AD" w:rsidRPr="008C33F4" w:rsidRDefault="00F529AD" w:rsidP="00F529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294DA4C9" w14:textId="77777777" w:rsidR="005E49F5" w:rsidRDefault="005E49F5" w:rsidP="005E49F5">
      <w:pPr>
        <w:pStyle w:val="Bod"/>
        <w:ind w:left="0" w:firstLine="0"/>
        <w:rPr>
          <w:lang w:val="en-GB"/>
        </w:rPr>
        <w:sectPr w:rsidR="005E49F5" w:rsidSect="00EC5F87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docGrid w:linePitch="360"/>
        </w:sectPr>
      </w:pPr>
    </w:p>
    <w:p w14:paraId="6B778109" w14:textId="39B67FB2" w:rsidR="005E49F5" w:rsidRPr="005E49F5" w:rsidRDefault="005E49F5" w:rsidP="005E49F5">
      <w:pPr>
        <w:pStyle w:val="Bod"/>
        <w:ind w:left="0" w:firstLine="0"/>
        <w:rPr>
          <w:lang w:val="en-GB"/>
        </w:rPr>
      </w:pPr>
      <w:r>
        <w:rPr>
          <w:lang w:val="en-GB"/>
        </w:rPr>
        <w:t>{%p endif %}</w:t>
      </w:r>
    </w:p>
    <w:sectPr w:rsidR="005E49F5" w:rsidRPr="005E49F5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89906" w14:textId="77777777" w:rsidR="008A5EFD" w:rsidRDefault="008A5EFD" w:rsidP="00FD4380">
      <w:pPr>
        <w:spacing w:line="240" w:lineRule="auto"/>
      </w:pPr>
      <w:r>
        <w:separator/>
      </w:r>
    </w:p>
  </w:endnote>
  <w:endnote w:type="continuationSeparator" w:id="0">
    <w:p w14:paraId="1DFCD0F1" w14:textId="77777777" w:rsidR="008A5EFD" w:rsidRDefault="008A5EFD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7F467" w14:textId="77777777" w:rsidR="00EC5F87" w:rsidRDefault="00EC5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7697647"/>
      <w:docPartObj>
        <w:docPartGallery w:val="Page Numbers (Bottom of Page)"/>
        <w:docPartUnique/>
      </w:docPartObj>
    </w:sdtPr>
    <w:sdtContent>
      <w:p w14:paraId="7E09FA0B" w14:textId="4B82B44E" w:rsidR="00EC5F87" w:rsidRDefault="00EC5F87" w:rsidP="00EC5F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5640536"/>
      <w:docPartObj>
        <w:docPartGallery w:val="Page Numbers (Bottom of Page)"/>
        <w:docPartUnique/>
      </w:docPartObj>
    </w:sdtPr>
    <w:sdtContent>
      <w:p w14:paraId="3CB50932" w14:textId="2CBA98DA" w:rsidR="00EC5F87" w:rsidRDefault="00EC5F87" w:rsidP="00EC5F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D73C7" w14:textId="77777777" w:rsidR="008A5EFD" w:rsidRDefault="008A5EFD" w:rsidP="00FD4380">
      <w:pPr>
        <w:spacing w:line="240" w:lineRule="auto"/>
      </w:pPr>
      <w:r>
        <w:separator/>
      </w:r>
    </w:p>
  </w:footnote>
  <w:footnote w:type="continuationSeparator" w:id="0">
    <w:p w14:paraId="349FCD26" w14:textId="77777777" w:rsidR="008A5EFD" w:rsidRDefault="008A5EFD" w:rsidP="00FD4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31756" w14:textId="77777777" w:rsidR="00EC5F87" w:rsidRDefault="00EC5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1E122" w14:textId="77777777" w:rsidR="00EC5F87" w:rsidRDefault="00EC5F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C7D3" w14:textId="77777777" w:rsidR="00EC5F87" w:rsidRDefault="00EC5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A4"/>
    <w:rsid w:val="00027188"/>
    <w:rsid w:val="00041BC7"/>
    <w:rsid w:val="000475F7"/>
    <w:rsid w:val="00053AF5"/>
    <w:rsid w:val="00055D80"/>
    <w:rsid w:val="000577FF"/>
    <w:rsid w:val="000A0987"/>
    <w:rsid w:val="000A421C"/>
    <w:rsid w:val="000C680C"/>
    <w:rsid w:val="00105C03"/>
    <w:rsid w:val="00111302"/>
    <w:rsid w:val="00136D8A"/>
    <w:rsid w:val="0014646C"/>
    <w:rsid w:val="00147C79"/>
    <w:rsid w:val="0016058A"/>
    <w:rsid w:val="00177173"/>
    <w:rsid w:val="00186043"/>
    <w:rsid w:val="001A1BAF"/>
    <w:rsid w:val="001D4EF1"/>
    <w:rsid w:val="001E30E1"/>
    <w:rsid w:val="00200439"/>
    <w:rsid w:val="00203BF9"/>
    <w:rsid w:val="00212D53"/>
    <w:rsid w:val="00276D5A"/>
    <w:rsid w:val="00281173"/>
    <w:rsid w:val="00283599"/>
    <w:rsid w:val="00286540"/>
    <w:rsid w:val="002871F4"/>
    <w:rsid w:val="002A1A00"/>
    <w:rsid w:val="002A464C"/>
    <w:rsid w:val="002A7ECF"/>
    <w:rsid w:val="002B2F71"/>
    <w:rsid w:val="002B7BC9"/>
    <w:rsid w:val="002F404B"/>
    <w:rsid w:val="00325974"/>
    <w:rsid w:val="003306EB"/>
    <w:rsid w:val="00337D10"/>
    <w:rsid w:val="00353D65"/>
    <w:rsid w:val="0035700E"/>
    <w:rsid w:val="00366D5C"/>
    <w:rsid w:val="00390327"/>
    <w:rsid w:val="003A5B71"/>
    <w:rsid w:val="003B4FCC"/>
    <w:rsid w:val="003C45AE"/>
    <w:rsid w:val="003E5E71"/>
    <w:rsid w:val="00412A46"/>
    <w:rsid w:val="00432006"/>
    <w:rsid w:val="004638A2"/>
    <w:rsid w:val="00467676"/>
    <w:rsid w:val="004932CE"/>
    <w:rsid w:val="004A6CEF"/>
    <w:rsid w:val="004B0D31"/>
    <w:rsid w:val="004F10A4"/>
    <w:rsid w:val="004F2C1C"/>
    <w:rsid w:val="00507156"/>
    <w:rsid w:val="00547607"/>
    <w:rsid w:val="005615E4"/>
    <w:rsid w:val="0056251F"/>
    <w:rsid w:val="005A6F9A"/>
    <w:rsid w:val="005B682F"/>
    <w:rsid w:val="005D5427"/>
    <w:rsid w:val="005D7F76"/>
    <w:rsid w:val="005E1608"/>
    <w:rsid w:val="005E49F5"/>
    <w:rsid w:val="005E7ACD"/>
    <w:rsid w:val="00624C99"/>
    <w:rsid w:val="00631041"/>
    <w:rsid w:val="006543D3"/>
    <w:rsid w:val="0068018C"/>
    <w:rsid w:val="00697E64"/>
    <w:rsid w:val="006A1FC6"/>
    <w:rsid w:val="006A37C0"/>
    <w:rsid w:val="006B4E9E"/>
    <w:rsid w:val="006C5F94"/>
    <w:rsid w:val="006E47B0"/>
    <w:rsid w:val="007233C7"/>
    <w:rsid w:val="00727E16"/>
    <w:rsid w:val="00732616"/>
    <w:rsid w:val="00734F3A"/>
    <w:rsid w:val="007C6BE4"/>
    <w:rsid w:val="007E1DA3"/>
    <w:rsid w:val="00882250"/>
    <w:rsid w:val="00884755"/>
    <w:rsid w:val="008A5EFD"/>
    <w:rsid w:val="008C33F4"/>
    <w:rsid w:val="008E59BB"/>
    <w:rsid w:val="00902279"/>
    <w:rsid w:val="009031D2"/>
    <w:rsid w:val="00921448"/>
    <w:rsid w:val="009303A6"/>
    <w:rsid w:val="0098360C"/>
    <w:rsid w:val="009934F2"/>
    <w:rsid w:val="009A4890"/>
    <w:rsid w:val="009E0D0E"/>
    <w:rsid w:val="009F0BA1"/>
    <w:rsid w:val="00A00B41"/>
    <w:rsid w:val="00A01B70"/>
    <w:rsid w:val="00A02D70"/>
    <w:rsid w:val="00A05140"/>
    <w:rsid w:val="00A26000"/>
    <w:rsid w:val="00A30AB7"/>
    <w:rsid w:val="00A364A7"/>
    <w:rsid w:val="00A42CF5"/>
    <w:rsid w:val="00A45BA2"/>
    <w:rsid w:val="00A4687F"/>
    <w:rsid w:val="00A50CD9"/>
    <w:rsid w:val="00A5517C"/>
    <w:rsid w:val="00A7345B"/>
    <w:rsid w:val="00A94E00"/>
    <w:rsid w:val="00AA1DCA"/>
    <w:rsid w:val="00AA2F29"/>
    <w:rsid w:val="00AF2DF5"/>
    <w:rsid w:val="00AF76E7"/>
    <w:rsid w:val="00B413E6"/>
    <w:rsid w:val="00B65306"/>
    <w:rsid w:val="00B8104F"/>
    <w:rsid w:val="00B84DA6"/>
    <w:rsid w:val="00B96B39"/>
    <w:rsid w:val="00BA79FF"/>
    <w:rsid w:val="00BB31BE"/>
    <w:rsid w:val="00BD21A8"/>
    <w:rsid w:val="00BD5602"/>
    <w:rsid w:val="00C02283"/>
    <w:rsid w:val="00C134CD"/>
    <w:rsid w:val="00C80124"/>
    <w:rsid w:val="00CF1CF3"/>
    <w:rsid w:val="00CF2FAD"/>
    <w:rsid w:val="00D26CF9"/>
    <w:rsid w:val="00D358BD"/>
    <w:rsid w:val="00D5415E"/>
    <w:rsid w:val="00D55DDE"/>
    <w:rsid w:val="00D56256"/>
    <w:rsid w:val="00D729EF"/>
    <w:rsid w:val="00DB0FBD"/>
    <w:rsid w:val="00DB154A"/>
    <w:rsid w:val="00DD43A3"/>
    <w:rsid w:val="00E058B7"/>
    <w:rsid w:val="00E2692D"/>
    <w:rsid w:val="00E44262"/>
    <w:rsid w:val="00EA7C0B"/>
    <w:rsid w:val="00EB4BA9"/>
    <w:rsid w:val="00EC5F87"/>
    <w:rsid w:val="00ED58C2"/>
    <w:rsid w:val="00F529AD"/>
    <w:rsid w:val="00F63419"/>
    <w:rsid w:val="00F663DC"/>
    <w:rsid w:val="00F668EE"/>
    <w:rsid w:val="00F72D8C"/>
    <w:rsid w:val="00F90125"/>
    <w:rsid w:val="00F912AD"/>
    <w:rsid w:val="00FC2C5C"/>
    <w:rsid w:val="00FD25C7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5BA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76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5D7F76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5D7F76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5D7F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5D7F76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5D7F76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5D7F76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5D7F76"/>
    <w:pPr>
      <w:spacing w:after="0" w:line="240" w:lineRule="auto"/>
    </w:pPr>
  </w:style>
  <w:style w:type="paragraph" w:customStyle="1" w:styleId="Bezodstavcovhostylu">
    <w:name w:val="[Bez odstavcového stylu]"/>
    <w:rsid w:val="005D7F76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5D7F76"/>
    <w:pPr>
      <w:spacing w:after="0"/>
      <w:jc w:val="right"/>
    </w:pPr>
  </w:style>
  <w:style w:type="paragraph" w:customStyle="1" w:styleId="Nzev1">
    <w:name w:val="Název1"/>
    <w:qFormat/>
    <w:rsid w:val="005D7F76"/>
    <w:pPr>
      <w:spacing w:before="240" w:after="240"/>
    </w:pPr>
    <w:rPr>
      <w:rFonts w:ascii="Gill Sans MT" w:hAnsi="Gill Sans MT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5D7F76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5D7F76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1"/>
    <w:rsid w:val="005D7F76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5D7F76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D7F76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5D7F76"/>
    <w:rPr>
      <w:color w:val="808080"/>
    </w:rPr>
  </w:style>
  <w:style w:type="character" w:styleId="Hyperlink">
    <w:name w:val="Hyperlink"/>
    <w:rsid w:val="005D7F76"/>
    <w:rPr>
      <w:color w:val="0000FF"/>
      <w:u w:val="single"/>
    </w:rPr>
  </w:style>
  <w:style w:type="paragraph" w:customStyle="1" w:styleId="Patka">
    <w:name w:val="Patka"/>
    <w:basedOn w:val="Normal"/>
    <w:qFormat/>
    <w:rsid w:val="005D7F7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D7F76"/>
    <w:pPr>
      <w:spacing w:before="360"/>
    </w:pPr>
  </w:style>
  <w:style w:type="paragraph" w:styleId="ListParagraph">
    <w:name w:val="List Paragraph"/>
    <w:basedOn w:val="Normal"/>
    <w:uiPriority w:val="34"/>
    <w:rsid w:val="005D7F76"/>
    <w:pPr>
      <w:ind w:left="720"/>
      <w:contextualSpacing/>
    </w:pPr>
  </w:style>
  <w:style w:type="paragraph" w:customStyle="1" w:styleId="41053C397C974F26A4186C6255591DAF">
    <w:name w:val="41053C397C974F26A4186C6255591DAF"/>
    <w:rsid w:val="005D7F76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ListParagraph"/>
    <w:link w:val="BodChar"/>
    <w:qFormat/>
    <w:rsid w:val="00A50CD9"/>
    <w:pPr>
      <w:ind w:left="1247" w:hanging="680"/>
    </w:pPr>
  </w:style>
  <w:style w:type="character" w:customStyle="1" w:styleId="BodChar">
    <w:name w:val="Bod Char"/>
    <w:basedOn w:val="DefaultParagraphFont"/>
    <w:link w:val="Bod"/>
    <w:rsid w:val="00A50CD9"/>
    <w:rPr>
      <w:rFonts w:ascii="Gill Sans MT" w:hAnsi="Gill Sans MT"/>
      <w:sz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AD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Web\Cestne_prohlaseni_a_souhlas_se_zapisem_do_rejstri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493FEE9-6DFB-4F0B-A4D3-D5E6A5AE644F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132EE45-E5CE-4BA2-9FAF-379FB1922662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69581905-97A7-4419-9718-E0FA3025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Cestne_prohlaseni_a_souhlas_se_zapisem_do_rejstriku_Vzor</Template>
  <TotalTime>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2019-04-15T21:36:00Z</dcterms:created>
  <dcterms:modified xsi:type="dcterms:W3CDTF">2021-02-01T09:49:00Z</dcterms:modified>
  <cp:contentStatus/>
</cp:coreProperties>
</file>