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FD843FF" w14:textId="45E78CEB" w:rsidR="00286540" w:rsidRPr="0081184B" w:rsidRDefault="414D5FB8" w:rsidP="00EE5EB7">
      <w:pPr>
        <w:pStyle w:val="Nzev1"/>
        <w:spacing w:before="0"/>
      </w:pPr>
      <w:r w:rsidRPr="0081184B">
        <w:t xml:space="preserve">Stanovy spolku </w:t>
      </w:r>
      <w:proofErr w:type="gramStart"/>
      <w:r w:rsidRPr="0081184B">
        <w:t xml:space="preserve">{{ </w:t>
      </w:r>
      <w:r w:rsidR="001E0969" w:rsidRPr="0081184B">
        <w:t>Spolek.name</w:t>
      </w:r>
      <w:proofErr w:type="gramEnd"/>
      <w:r w:rsidRPr="0081184B">
        <w:t xml:space="preserve"> }}</w:t>
      </w:r>
    </w:p>
    <w:p w14:paraId="66B567EC" w14:textId="77777777" w:rsidR="00612264" w:rsidRPr="0081184B" w:rsidRDefault="007E10C5" w:rsidP="00EE5EB7">
      <w:pPr>
        <w:pStyle w:val="Nadpis1"/>
      </w:pPr>
      <w:r w:rsidRPr="0081184B">
        <w:t>Název a sídlo</w:t>
      </w:r>
    </w:p>
    <w:p w14:paraId="16A53ED9" w14:textId="44E2E37E" w:rsidR="414D5FB8" w:rsidRPr="0081184B" w:rsidRDefault="1D3853A5" w:rsidP="414D5FB8">
      <w:pPr>
        <w:pStyle w:val="Bod"/>
        <w:rPr>
          <w:szCs w:val="24"/>
        </w:rPr>
      </w:pPr>
      <w:r w:rsidRPr="0081184B">
        <w:t xml:space="preserve">Název spolku: </w:t>
      </w:r>
      <w:proofErr w:type="gramStart"/>
      <w:r w:rsidRPr="0081184B">
        <w:t xml:space="preserve">{{ </w:t>
      </w:r>
      <w:r w:rsidR="00AD560A" w:rsidRPr="0081184B">
        <w:t>Spolek.name</w:t>
      </w:r>
      <w:proofErr w:type="gramEnd"/>
      <w:r w:rsidRPr="0081184B">
        <w:t xml:space="preserve"> }}</w:t>
      </w:r>
    </w:p>
    <w:p w14:paraId="5B35333F" w14:textId="17BCD1BE" w:rsidR="724D2217" w:rsidRPr="0081184B" w:rsidRDefault="3D8C2ED7" w:rsidP="724D2217">
      <w:pPr>
        <w:pStyle w:val="Bod"/>
      </w:pPr>
      <w:r w:rsidRPr="0081184B">
        <w:t xml:space="preserve">Sídlo spolku: </w:t>
      </w:r>
      <w:proofErr w:type="gramStart"/>
      <w:r w:rsidRPr="0081184B">
        <w:t xml:space="preserve">{{ </w:t>
      </w:r>
      <w:r w:rsidRPr="0081184B">
        <w:rPr>
          <w:noProof/>
        </w:rPr>
        <w:t>Spolek.address</w:t>
      </w:r>
      <w:proofErr w:type="gramEnd"/>
      <w:r w:rsidRPr="0081184B">
        <w:t xml:space="preserve"> }}</w:t>
      </w:r>
    </w:p>
    <w:p w14:paraId="05CCA9D7" w14:textId="3ED42F60" w:rsidR="724D2217" w:rsidRPr="0081184B" w:rsidRDefault="1D3853A5" w:rsidP="1D3853A5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78681C" w:rsidRPr="0081184B">
        <w:t>Spolek.popis</w:t>
      </w:r>
      <w:proofErr w:type="spellEnd"/>
      <w:r w:rsidR="00E44C82">
        <w:t xml:space="preserve"> and </w:t>
      </w:r>
      <w:proofErr w:type="spellStart"/>
      <w:r w:rsidR="00E44C82">
        <w:t>minimalVerze</w:t>
      </w:r>
      <w:proofErr w:type="spellEnd"/>
      <w:r w:rsidR="00E44C82">
        <w:t xml:space="preserve"> == </w:t>
      </w:r>
      <w:r w:rsidR="00E44C82" w:rsidRPr="0081184B">
        <w:t>‘</w:t>
      </w:r>
      <w:proofErr w:type="spellStart"/>
      <w:r w:rsidR="00E44C82">
        <w:t>False</w:t>
      </w:r>
      <w:proofErr w:type="spellEnd"/>
      <w:r w:rsidR="00E44C82" w:rsidRPr="0081184B">
        <w:t>‘</w:t>
      </w:r>
      <w:r w:rsidRPr="0081184B">
        <w:t xml:space="preserve"> %}</w:t>
      </w:r>
    </w:p>
    <w:p w14:paraId="6925B40E" w14:textId="0C40DBC6" w:rsidR="414D5FB8" w:rsidRPr="0081184B" w:rsidRDefault="1D3853A5" w:rsidP="1D3853A5">
      <w:pPr>
        <w:pStyle w:val="Nadpis1"/>
      </w:pPr>
      <w:r w:rsidRPr="0081184B">
        <w:t>Popis spolku</w:t>
      </w:r>
    </w:p>
    <w:p w14:paraId="50B0253F" w14:textId="43ED6C04" w:rsidR="414D5FB8" w:rsidRPr="0081184B" w:rsidRDefault="1D3853A5" w:rsidP="1D3853A5">
      <w:pPr>
        <w:pStyle w:val="Bod"/>
      </w:pPr>
      <w:proofErr w:type="gramStart"/>
      <w:r w:rsidRPr="0081184B">
        <w:t xml:space="preserve">{{ </w:t>
      </w:r>
      <w:proofErr w:type="spellStart"/>
      <w:r w:rsidR="0078681C" w:rsidRPr="0081184B">
        <w:t>Spolek.popis</w:t>
      </w:r>
      <w:proofErr w:type="spellEnd"/>
      <w:proofErr w:type="gramEnd"/>
      <w:r w:rsidRPr="0081184B">
        <w:t xml:space="preserve"> }}</w:t>
      </w:r>
    </w:p>
    <w:p w14:paraId="71815CF1" w14:textId="4EC0EF66" w:rsidR="414D5FB8" w:rsidRPr="0081184B" w:rsidRDefault="1D3853A5" w:rsidP="724D2217">
      <w:pPr>
        <w:pStyle w:val="Bod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C9BEA64" w14:textId="77777777" w:rsidR="00682513" w:rsidRPr="0081184B" w:rsidRDefault="1D3853A5" w:rsidP="007E10C5">
      <w:pPr>
        <w:pStyle w:val="Nadpis1"/>
      </w:pPr>
      <w:r w:rsidRPr="0081184B">
        <w:t>Účel spolku</w:t>
      </w:r>
    </w:p>
    <w:p w14:paraId="716C3D04" w14:textId="7B39DFCC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ucel in </w:t>
      </w:r>
      <w:proofErr w:type="spellStart"/>
      <w:r w:rsidR="006D3001" w:rsidRPr="0081184B">
        <w:t>ucelySeznam</w:t>
      </w:r>
      <w:proofErr w:type="spellEnd"/>
      <w:r w:rsidR="00687912" w:rsidRPr="0081184B">
        <w:t xml:space="preserve"> </w:t>
      </w:r>
      <w:r w:rsidRPr="0081184B">
        <w:t>%}</w:t>
      </w:r>
    </w:p>
    <w:p w14:paraId="3814CC9C" w14:textId="39ABD3AE" w:rsidR="724D2217" w:rsidRPr="0081184B" w:rsidRDefault="1D3853A5" w:rsidP="1D3853A5">
      <w:pPr>
        <w:pStyle w:val="Bod"/>
      </w:pPr>
      <w:proofErr w:type="gramStart"/>
      <w:r w:rsidRPr="0081184B">
        <w:t>{{ ucel</w:t>
      </w:r>
      <w:proofErr w:type="gramEnd"/>
      <w:r w:rsidRPr="0081184B">
        <w:t xml:space="preserve"> }}</w:t>
      </w:r>
    </w:p>
    <w:p w14:paraId="771E138C" w14:textId="4504A404" w:rsidR="724D2217" w:rsidRPr="0081184B" w:rsidRDefault="1D3853A5" w:rsidP="1D3853A5">
      <w:pPr>
        <w:pStyle w:val="Bod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90CD5D8" w14:textId="77777777" w:rsidR="00544A01" w:rsidRPr="0081184B" w:rsidRDefault="724D2217" w:rsidP="00544A01">
      <w:pPr>
        <w:pStyle w:val="Nadpis1"/>
      </w:pPr>
      <w:r w:rsidRPr="0081184B">
        <w:t>Formy činnosti</w:t>
      </w:r>
    </w:p>
    <w:p w14:paraId="1C7473B2" w14:textId="77777777" w:rsidR="00544A01" w:rsidRPr="0081184B" w:rsidRDefault="1D3853A5" w:rsidP="00544A01">
      <w:pPr>
        <w:pStyle w:val="Bod"/>
      </w:pPr>
      <w:r w:rsidRPr="0081184B">
        <w:t>Formami činnosti spolku jsou zejména:</w:t>
      </w:r>
    </w:p>
    <w:p w14:paraId="16FEFB29" w14:textId="27C7A155" w:rsidR="724D2217" w:rsidRPr="0081184B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 w:rsidRPr="0081184B">
        <w:t>cinnost</w:t>
      </w:r>
      <w:proofErr w:type="spellEnd"/>
      <w:r w:rsidRPr="0081184B">
        <w:t xml:space="preserve"> in </w:t>
      </w:r>
      <w:proofErr w:type="spellStart"/>
      <w:r w:rsidR="00CC3531" w:rsidRPr="0081184B">
        <w:t>cinnostiSeznam</w:t>
      </w:r>
      <w:proofErr w:type="spellEnd"/>
      <w:r w:rsidRPr="0081184B">
        <w:t xml:space="preserve"> %}</w:t>
      </w:r>
    </w:p>
    <w:p w14:paraId="4CDB4810" w14:textId="18C0B0E5" w:rsidR="724D2217" w:rsidRPr="0081184B" w:rsidRDefault="1D3853A5" w:rsidP="724D2217">
      <w:pPr>
        <w:pStyle w:val="Psmeno"/>
      </w:pPr>
      <w:proofErr w:type="gramStart"/>
      <w:r w:rsidRPr="0081184B">
        <w:t xml:space="preserve">{{ </w:t>
      </w:r>
      <w:proofErr w:type="spellStart"/>
      <w:r w:rsidRPr="0081184B">
        <w:t>cinnost</w:t>
      </w:r>
      <w:proofErr w:type="spellEnd"/>
      <w:proofErr w:type="gramEnd"/>
      <w:r w:rsidRPr="0081184B">
        <w:t xml:space="preserve"> }}</w:t>
      </w:r>
    </w:p>
    <w:p w14:paraId="31042C1D" w14:textId="1F741E1C" w:rsidR="724D2217" w:rsidRDefault="1D3853A5" w:rsidP="724D2217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44B3E220" w14:textId="433C313D" w:rsidR="00EA6C63" w:rsidRDefault="00EA6C63" w:rsidP="724D2217">
      <w:pPr>
        <w:pStyle w:val="Psmeno"/>
      </w:pPr>
      <w:r w:rsidRPr="00EA6C63">
        <w:t xml:space="preserve">{%p </w:t>
      </w:r>
      <w:proofErr w:type="spellStart"/>
      <w:r w:rsidRPr="00EA6C63">
        <w:t>if</w:t>
      </w:r>
      <w:proofErr w:type="spellEnd"/>
      <w:r w:rsidRPr="00EA6C63">
        <w:t xml:space="preserve"> </w:t>
      </w:r>
      <w:proofErr w:type="spellStart"/>
      <w:r w:rsidRPr="00EA6C63">
        <w:t>Spolek.</w:t>
      </w:r>
      <w:r>
        <w:t>zivnost</w:t>
      </w:r>
      <w:proofErr w:type="spellEnd"/>
      <w:r w:rsidRPr="00EA6C63">
        <w:t xml:space="preserve"> and </w:t>
      </w:r>
      <w:proofErr w:type="spellStart"/>
      <w:r w:rsidRPr="00EA6C63">
        <w:t>minimalVerze</w:t>
      </w:r>
      <w:proofErr w:type="spellEnd"/>
      <w:r w:rsidRPr="00EA6C63">
        <w:t xml:space="preserve"> == ‘</w:t>
      </w:r>
      <w:proofErr w:type="spellStart"/>
      <w:r w:rsidRPr="00EA6C63">
        <w:t>False</w:t>
      </w:r>
      <w:proofErr w:type="spellEnd"/>
      <w:r w:rsidRPr="00EA6C63">
        <w:t>‘ %}</w:t>
      </w:r>
    </w:p>
    <w:p w14:paraId="6C5805CD" w14:textId="433C313D" w:rsidR="00EA6C63" w:rsidRDefault="00EA6C63" w:rsidP="00EA6C63">
      <w:pPr>
        <w:pStyle w:val="Nadpis1"/>
      </w:pPr>
      <w:r>
        <w:t>Vedlejší hospodářská činnost</w:t>
      </w:r>
    </w:p>
    <w:p w14:paraId="6F675495" w14:textId="658D18C1" w:rsidR="00EA6C63" w:rsidRDefault="00EA6C63" w:rsidP="00EA6C63">
      <w:pPr>
        <w:pStyle w:val="Bod"/>
      </w:pPr>
      <w:r>
        <w:t>Spolek vykonává vedlejší hospodářskou činnost na podporu činnosti hlavní, spočívající v:</w:t>
      </w:r>
    </w:p>
    <w:p w14:paraId="09B3A8CB" w14:textId="27393247" w:rsidR="00EA6C63" w:rsidRPr="0081184B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proofErr w:type="spellStart"/>
      <w:r>
        <w:t>zivnost</w:t>
      </w:r>
      <w:proofErr w:type="spellEnd"/>
      <w:r w:rsidRPr="0081184B">
        <w:t xml:space="preserve"> in </w:t>
      </w:r>
      <w:proofErr w:type="spellStart"/>
      <w:r>
        <w:t>zivnost</w:t>
      </w:r>
      <w:r w:rsidRPr="0081184B">
        <w:t>Seznam</w:t>
      </w:r>
      <w:proofErr w:type="spellEnd"/>
      <w:r w:rsidRPr="0081184B">
        <w:t xml:space="preserve"> %}</w:t>
      </w:r>
    </w:p>
    <w:p w14:paraId="4C5F2BB8" w14:textId="4FF84311" w:rsidR="00EA6C63" w:rsidRPr="0081184B" w:rsidRDefault="00EA6C63" w:rsidP="00EA6C63">
      <w:pPr>
        <w:pStyle w:val="Psmeno"/>
      </w:pPr>
      <w:proofErr w:type="gramStart"/>
      <w:r w:rsidRPr="0081184B">
        <w:t xml:space="preserve">{{ </w:t>
      </w:r>
      <w:proofErr w:type="spellStart"/>
      <w:r>
        <w:t>zivnost</w:t>
      </w:r>
      <w:proofErr w:type="spellEnd"/>
      <w:proofErr w:type="gramEnd"/>
      <w:r w:rsidRPr="0081184B">
        <w:t xml:space="preserve"> }}</w:t>
      </w:r>
    </w:p>
    <w:p w14:paraId="7A1CFF9E" w14:textId="3CDA294A" w:rsidR="00EA6C63" w:rsidRDefault="00EA6C63" w:rsidP="00EA6C63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186ED9D8" w14:textId="46E01BAF" w:rsidR="00EA6C63" w:rsidRDefault="00EA6C63" w:rsidP="00EA6C63">
      <w:pPr>
        <w:pStyle w:val="Psmeno"/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endif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716D99C9" w14:textId="77777777" w:rsidR="007E10C5" w:rsidRPr="0081184B" w:rsidRDefault="724D2217" w:rsidP="007E10C5">
      <w:pPr>
        <w:pStyle w:val="Nadpis1"/>
      </w:pPr>
      <w:r w:rsidRPr="0081184B">
        <w:t>Nejvyšší orgán</w:t>
      </w:r>
    </w:p>
    <w:p w14:paraId="14B1AC5B" w14:textId="77777777" w:rsidR="007E10C5" w:rsidRPr="0081184B" w:rsidRDefault="1D3853A5" w:rsidP="00B751D2">
      <w:pPr>
        <w:pStyle w:val="Bod"/>
      </w:pPr>
      <w:r w:rsidRPr="0081184B">
        <w:t>Nejvyšším orgánem spolku je Členská schůze.</w:t>
      </w:r>
    </w:p>
    <w:p w14:paraId="63AEC087" w14:textId="2833F236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4B3BF5" w:rsidRPr="0081184B">
        <w:t>Spolek.nejvyssiOrgan</w:t>
      </w:r>
      <w:r w:rsidRPr="0081184B">
        <w:t>.cetnost</w:t>
      </w:r>
      <w:proofErr w:type="spellEnd"/>
      <w:proofErr w:type="gramEnd"/>
      <w:r w:rsidRPr="0081184B">
        <w:t xml:space="preserve"> </w:t>
      </w:r>
      <w:r w:rsidR="00F75ED9" w:rsidRPr="0081184B">
        <w:t>=</w:t>
      </w:r>
      <w:r w:rsidRPr="0081184B">
        <w:t>=</w:t>
      </w:r>
      <w:r w:rsidR="00F75ED9" w:rsidRPr="0081184B">
        <w:t xml:space="preserve"> ‘</w:t>
      </w:r>
      <w:proofErr w:type="spellStart"/>
      <w:r w:rsidR="0075285A" w:rsidRPr="0081184B">
        <w:t>neurcite</w:t>
      </w:r>
      <w:proofErr w:type="spellEnd"/>
      <w:r w:rsidR="0075285A" w:rsidRPr="0081184B">
        <w:t xml:space="preserve"> </w:t>
      </w:r>
      <w:r w:rsidR="00F75ED9" w:rsidRPr="0081184B">
        <w:t>‘</w:t>
      </w:r>
      <w:r w:rsidRPr="0081184B">
        <w:t xml:space="preserve"> %}</w:t>
      </w:r>
    </w:p>
    <w:p w14:paraId="7F2DEE1B" w14:textId="77777777" w:rsidR="007E10C5" w:rsidRPr="0081184B" w:rsidRDefault="1D3853A5" w:rsidP="00B751D2">
      <w:pPr>
        <w:pStyle w:val="Bod"/>
      </w:pPr>
      <w:r w:rsidRPr="0081184B">
        <w:t>Členská schůze je svolávána dle potřeby.</w:t>
      </w:r>
    </w:p>
    <w:p w14:paraId="3CE5960A" w14:textId="70AE8E9A" w:rsidR="1D3853A5" w:rsidRPr="0081184B" w:rsidRDefault="002C0C4F" w:rsidP="1D3853A5">
      <w:pPr>
        <w:pStyle w:val="Bod"/>
      </w:pPr>
      <w:r w:rsidRPr="0081184B">
        <w:t>{%</w:t>
      </w:r>
      <w:r w:rsidR="00001799" w:rsidRPr="0081184B">
        <w:t xml:space="preserve">p </w:t>
      </w:r>
      <w:proofErr w:type="spellStart"/>
      <w:r w:rsidR="00001799" w:rsidRPr="0081184B">
        <w:t>el</w:t>
      </w:r>
      <w:r w:rsidR="00A52185" w:rsidRPr="0081184B">
        <w:t>se</w:t>
      </w:r>
      <w:proofErr w:type="spellEnd"/>
      <w:r w:rsidR="00770B9B" w:rsidRPr="0081184B">
        <w:t xml:space="preserve"> </w:t>
      </w:r>
      <w:r w:rsidRPr="0081184B">
        <w:t>%}</w:t>
      </w:r>
    </w:p>
    <w:p w14:paraId="1809F398" w14:textId="59D7F220" w:rsidR="00770B9B" w:rsidRPr="0081184B" w:rsidRDefault="00770B9B" w:rsidP="1D3853A5">
      <w:pPr>
        <w:pStyle w:val="Bod"/>
      </w:pPr>
      <w:r w:rsidRPr="0081184B">
        <w:t xml:space="preserve">Členská schůze je svolávána </w:t>
      </w:r>
      <w:r w:rsidR="00157E40" w:rsidRPr="0081184B">
        <w:t xml:space="preserve">nejméně </w:t>
      </w:r>
      <w:r w:rsidR="0075285A" w:rsidRPr="0081184B">
        <w:t>jednou ročně</w:t>
      </w:r>
      <w:r w:rsidR="00104C89" w:rsidRPr="0081184B">
        <w:t>.</w:t>
      </w:r>
    </w:p>
    <w:p w14:paraId="2C6B2A3E" w14:textId="1CD4588A" w:rsidR="00784CD5" w:rsidRPr="0081184B" w:rsidRDefault="00784CD5" w:rsidP="00F87502">
      <w:pPr>
        <w:pStyle w:val="Bod"/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01473DA" w14:textId="77777777" w:rsidR="00B751D2" w:rsidRPr="0081184B" w:rsidRDefault="1D3853A5" w:rsidP="00B751D2">
      <w:pPr>
        <w:pStyle w:val="Bod"/>
      </w:pPr>
      <w:r w:rsidRPr="0081184B">
        <w:t>Členská schůze především:</w:t>
      </w:r>
    </w:p>
    <w:p w14:paraId="74AC648F" w14:textId="7FE7CFC9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</w:t>
      </w:r>
      <w:r w:rsidR="00F706AC" w:rsidRPr="0081184B">
        <w:t>pravomoc</w:t>
      </w:r>
      <w:r w:rsidRPr="0081184B">
        <w:t xml:space="preserve"> in </w:t>
      </w:r>
      <w:proofErr w:type="spellStart"/>
      <w:r w:rsidR="00CC3531" w:rsidRPr="0081184B">
        <w:t>pravomociSeznam</w:t>
      </w:r>
      <w:r w:rsidR="00ED409D" w:rsidRPr="0081184B">
        <w:t>|add_separators</w:t>
      </w:r>
      <w:proofErr w:type="spellEnd"/>
      <w:r w:rsidRPr="0081184B">
        <w:t xml:space="preserve"> %}</w:t>
      </w:r>
    </w:p>
    <w:p w14:paraId="0A9EA456" w14:textId="4CE69216" w:rsidR="1D3853A5" w:rsidRPr="0081184B" w:rsidRDefault="1D3853A5" w:rsidP="1D3853A5">
      <w:pPr>
        <w:pStyle w:val="Psmeno"/>
      </w:pPr>
      <w:proofErr w:type="gramStart"/>
      <w:r w:rsidRPr="0081184B">
        <w:t xml:space="preserve">{{ </w:t>
      </w:r>
      <w:r w:rsidR="00F706AC" w:rsidRPr="0081184B">
        <w:t>pravomoc</w:t>
      </w:r>
      <w:proofErr w:type="gramEnd"/>
      <w:r w:rsidRPr="0081184B">
        <w:t xml:space="preserve"> }}</w:t>
      </w:r>
    </w:p>
    <w:p w14:paraId="0B9029BB" w14:textId="1ABFE5CC" w:rsidR="1D3853A5" w:rsidRPr="0081184B" w:rsidRDefault="1D3853A5" w:rsidP="1D3853A5">
      <w:pPr>
        <w:pStyle w:val="Psmeno"/>
      </w:pPr>
      <w:r w:rsidRPr="0081184B">
        <w:t xml:space="preserve">{%p </w:t>
      </w:r>
      <w:proofErr w:type="spellStart"/>
      <w:r w:rsidRPr="0081184B">
        <w:t>endfor</w:t>
      </w:r>
      <w:proofErr w:type="spellEnd"/>
      <w:r w:rsidRPr="0081184B">
        <w:t xml:space="preserve"> %}</w:t>
      </w:r>
    </w:p>
    <w:p w14:paraId="78399417" w14:textId="274DF52E" w:rsidR="1D3853A5" w:rsidRPr="0081184B" w:rsidRDefault="1D3853A5" w:rsidP="1D3853A5">
      <w:pPr>
        <w:pStyle w:val="Psmeno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="00F706AC" w:rsidRPr="0081184B">
        <w:t>Spolek.nejvyssiOrga</w:t>
      </w:r>
      <w:r w:rsidR="00DF35B5" w:rsidRPr="0081184B">
        <w:t>n</w:t>
      </w:r>
      <w:r w:rsidRPr="0081184B">
        <w:t>.perrollam</w:t>
      </w:r>
      <w:proofErr w:type="spellEnd"/>
      <w:proofErr w:type="gramEnd"/>
      <w:r w:rsidR="004E6E7A" w:rsidRPr="0081184B">
        <w:t xml:space="preserve"> </w:t>
      </w:r>
      <w:r w:rsidRPr="0081184B">
        <w:t>%}</w:t>
      </w:r>
    </w:p>
    <w:p w14:paraId="197FD329" w14:textId="77777777" w:rsidR="00B751D2" w:rsidRPr="0081184B" w:rsidRDefault="1D3853A5" w:rsidP="00B751D2">
      <w:pPr>
        <w:pStyle w:val="Bod"/>
      </w:pPr>
      <w:r w:rsidRPr="0081184B">
        <w:t>Členská schůze se může usnášet i mimo zasedání v písemné formě nebo s využitím technických prostředků. Vnitřní předpis spolku stanoví podmínky a pravidla takového usnášení.</w:t>
      </w:r>
    </w:p>
    <w:p w14:paraId="0CF17667" w14:textId="3EB62727" w:rsidR="1D3853A5" w:rsidRPr="0081184B" w:rsidRDefault="1D3853A5" w:rsidP="1D3853A5">
      <w:pPr>
        <w:pStyle w:val="Bod"/>
        <w:rPr>
          <w:rFonts w:eastAsia="Gill Sans MT" w:cs="Gill Sans MT"/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ABB35F3" w14:textId="01B4F435" w:rsidR="004749CB" w:rsidRPr="0081184B" w:rsidRDefault="724D2217" w:rsidP="004749CB">
      <w:pPr>
        <w:pStyle w:val="Nadpis1"/>
      </w:pPr>
      <w:r w:rsidRPr="0081184B">
        <w:t>Statutární orgán</w:t>
      </w:r>
    </w:p>
    <w:p w14:paraId="3B521445" w14:textId="2DB003C2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>‘ %}</w:t>
      </w:r>
    </w:p>
    <w:p w14:paraId="3B3C09EE" w14:textId="467CC303" w:rsidR="00C644E1" w:rsidRPr="0081184B" w:rsidRDefault="00C644E1" w:rsidP="00C644E1">
      <w:pPr>
        <w:pStyle w:val="Bod"/>
        <w:numPr>
          <w:ilvl w:val="1"/>
          <w:numId w:val="12"/>
        </w:numPr>
      </w:pPr>
      <w:r w:rsidRPr="0081184B">
        <w:t>Statutárním orgánem spolku je Předseda.</w:t>
      </w:r>
    </w:p>
    <w:p w14:paraId="358BFC3E" w14:textId="45226695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="00F75ED9" w:rsidRPr="0081184B">
        <w:t>‘</w:t>
      </w:r>
      <w:r w:rsidRPr="0081184B">
        <w:t xml:space="preserve"> %}</w:t>
      </w:r>
    </w:p>
    <w:p w14:paraId="0955BD51" w14:textId="17911BAB" w:rsidR="00C644E1" w:rsidRPr="0081184B" w:rsidRDefault="724D2217" w:rsidP="00C644E1">
      <w:pPr>
        <w:pStyle w:val="Bod"/>
        <w:numPr>
          <w:ilvl w:val="1"/>
          <w:numId w:val="12"/>
        </w:numPr>
      </w:pPr>
      <w:r w:rsidRPr="0081184B">
        <w:t>Předseda je volen na dobu neurčitou</w:t>
      </w:r>
      <w:r w:rsidR="0048737E" w:rsidRPr="0081184B">
        <w:t>.</w:t>
      </w:r>
      <w:r w:rsidRPr="0081184B">
        <w:t xml:space="preserve"> </w:t>
      </w:r>
      <w:r w:rsidR="0048737E" w:rsidRPr="0081184B">
        <w:t xml:space="preserve">Případně </w:t>
      </w:r>
      <w:r w:rsidRPr="0081184B">
        <w:t>dokud není členskou schůzí odvolán, nebo pozbude členství ve spolku.</w:t>
      </w:r>
    </w:p>
    <w:p w14:paraId="63F755B9" w14:textId="77777777" w:rsidR="00184388" w:rsidRPr="0081184B" w:rsidRDefault="00184388" w:rsidP="00184388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ECB2FD8" w14:textId="7C0EF7EC" w:rsidR="00184388" w:rsidRPr="0081184B" w:rsidRDefault="00184388" w:rsidP="005645F7">
      <w:pPr>
        <w:pStyle w:val="Bod"/>
        <w:numPr>
          <w:ilvl w:val="1"/>
          <w:numId w:val="12"/>
        </w:numPr>
      </w:pPr>
      <w:r w:rsidRPr="0081184B">
        <w:t>Předseda je volen na dobu</w:t>
      </w:r>
      <w:r w:rsidR="00E26E21" w:rsidRPr="0081184B">
        <w:t xml:space="preserve"> </w:t>
      </w:r>
      <w:r w:rsidR="00C943FA" w:rsidRPr="0081184B">
        <w:t xml:space="preserve">jednoho roku. </w:t>
      </w:r>
      <w:r w:rsidR="0048737E" w:rsidRPr="0081184B">
        <w:t>Případně</w:t>
      </w:r>
      <w:r w:rsidR="00841271" w:rsidRPr="0081184B">
        <w:t xml:space="preserve"> dokud není členskou schůzi odvolán, nebo pozbude členství ve spolku.</w:t>
      </w:r>
    </w:p>
    <w:p w14:paraId="22F7588D" w14:textId="2640519C" w:rsidR="00784CD5" w:rsidRPr="0081184B" w:rsidRDefault="00784CD5" w:rsidP="00C644E1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08908DFA" w14:textId="4CBA2A89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Předseda jedná za spolek samostatně. </w:t>
      </w:r>
    </w:p>
    <w:p w14:paraId="5A302BBB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2E127197" w14:textId="77777777" w:rsidR="004749CB" w:rsidRPr="0081184B" w:rsidRDefault="004749CB" w:rsidP="004749CB">
      <w:pPr>
        <w:pStyle w:val="Bod"/>
        <w:rPr>
          <w:szCs w:val="24"/>
        </w:rPr>
      </w:pPr>
      <w:r w:rsidRPr="0081184B">
        <w:rPr>
          <w:szCs w:val="24"/>
        </w:rPr>
        <w:t xml:space="preserve">Statutárním orgánem spolku je Výbor. </w:t>
      </w:r>
    </w:p>
    <w:p w14:paraId="149C7318" w14:textId="06DF4E7A" w:rsidR="004749CB" w:rsidRPr="0081184B" w:rsidRDefault="00C943FA" w:rsidP="004749CB">
      <w:pPr>
        <w:pStyle w:val="Bod"/>
        <w:rPr>
          <w:szCs w:val="24"/>
        </w:rPr>
      </w:pPr>
      <w:r w:rsidRPr="0081184B">
        <w:rPr>
          <w:szCs w:val="24"/>
        </w:rPr>
        <w:t xml:space="preserve">Počet členů výboru: </w:t>
      </w:r>
      <w:proofErr w:type="gramStart"/>
      <w:r w:rsidRPr="0081184B">
        <w:t xml:space="preserve">{{ </w:t>
      </w:r>
      <w:proofErr w:type="spellStart"/>
      <w:r w:rsidRPr="0081184B">
        <w:t>Spolek.statutar</w:t>
      </w:r>
      <w:proofErr w:type="gramEnd"/>
      <w:r w:rsidRPr="0081184B">
        <w:t>.clen.target_number</w:t>
      </w:r>
      <w:proofErr w:type="spellEnd"/>
      <w:r w:rsidRPr="0081184B">
        <w:t xml:space="preserve"> }}</w:t>
      </w:r>
    </w:p>
    <w:p w14:paraId="587907C4" w14:textId="15A07425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</w:t>
      </w:r>
      <w:r w:rsidR="001119DB" w:rsidRPr="0081184B">
        <w:t>r</w:t>
      </w:r>
      <w:r w:rsidRPr="0081184B">
        <w:t>cito</w:t>
      </w:r>
      <w:proofErr w:type="spellEnd"/>
      <w:r w:rsidRPr="0081184B">
        <w:t>‘ %}</w:t>
      </w:r>
    </w:p>
    <w:p w14:paraId="362BDCD8" w14:textId="30DF46C2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neurčitou. Případně dokud nejsou členskou schůzí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4BC420DC" w14:textId="77777777" w:rsidR="004749CB" w:rsidRPr="0081184B" w:rsidRDefault="004749CB" w:rsidP="004749C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3E2D8252" w14:textId="2AC847BE" w:rsidR="004749CB" w:rsidRPr="0081184B" w:rsidRDefault="004749CB" w:rsidP="004749CB">
      <w:pPr>
        <w:pStyle w:val="Bod"/>
        <w:numPr>
          <w:ilvl w:val="1"/>
          <w:numId w:val="12"/>
        </w:numPr>
      </w:pPr>
      <w:r w:rsidRPr="0081184B">
        <w:t xml:space="preserve">Členové Výboru jsou voleni na dobu </w:t>
      </w:r>
      <w:r w:rsidR="00C943FA" w:rsidRPr="0081184B">
        <w:t xml:space="preserve">jednoho roku. </w:t>
      </w:r>
      <w:r w:rsidRPr="0081184B">
        <w:t xml:space="preserve">Případně dokud nejsou členskou schůzi odvoláni, nebo </w:t>
      </w:r>
      <w:proofErr w:type="spellStart"/>
      <w:r w:rsidRPr="0081184B">
        <w:t>pozbudou</w:t>
      </w:r>
      <w:proofErr w:type="spellEnd"/>
      <w:r w:rsidRPr="0081184B">
        <w:t xml:space="preserve"> členství ve spolku.</w:t>
      </w:r>
    </w:p>
    <w:p w14:paraId="25386AB0" w14:textId="77240DD3" w:rsidR="004749CB" w:rsidRPr="0081184B" w:rsidRDefault="004749CB" w:rsidP="004749C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6D719D6" w14:textId="037E497B" w:rsidR="003C505E" w:rsidRPr="0081184B" w:rsidRDefault="003C505E" w:rsidP="003C505E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B7710">
        <w:t>minimalVerze</w:t>
      </w:r>
      <w:proofErr w:type="spellEnd"/>
      <w:r w:rsidR="00DB7710">
        <w:t xml:space="preserve"> </w:t>
      </w:r>
      <w:proofErr w:type="spellStart"/>
      <w:r w:rsidR="00DB7710">
        <w:t>or</w:t>
      </w:r>
      <w:proofErr w:type="spellEnd"/>
      <w:r w:rsidR="00DB7710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samostatne</w:t>
      </w:r>
      <w:proofErr w:type="spellEnd"/>
      <w:r w:rsidRPr="0081184B">
        <w:t>‘</w:t>
      </w:r>
      <w:r w:rsidR="00096987">
        <w:t xml:space="preserve"> </w:t>
      </w:r>
      <w:r w:rsidRPr="0081184B">
        <w:t>%}</w:t>
      </w:r>
    </w:p>
    <w:p w14:paraId="5F901C55" w14:textId="649652C4" w:rsidR="003C505E" w:rsidRPr="0081184B" w:rsidRDefault="004749CB" w:rsidP="003C505E">
      <w:pPr>
        <w:pStyle w:val="Bod"/>
        <w:rPr>
          <w:szCs w:val="24"/>
        </w:rPr>
      </w:pPr>
      <w:r w:rsidRPr="0081184B">
        <w:rPr>
          <w:szCs w:val="24"/>
        </w:rPr>
        <w:t>Každý člen výboru jedná za spolek samostatně.</w:t>
      </w:r>
    </w:p>
    <w:p w14:paraId="75F21027" w14:textId="4D7E2F8B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</w:t>
      </w:r>
      <w:proofErr w:type="spellStart"/>
      <w:r w:rsidRPr="0081184B">
        <w:t>spolecne</w:t>
      </w:r>
      <w:proofErr w:type="spellEnd"/>
      <w:r w:rsidRPr="0081184B">
        <w:t>‘ %}</w:t>
      </w:r>
    </w:p>
    <w:p w14:paraId="7CF2CBAC" w14:textId="13D08BC3" w:rsidR="003C505E" w:rsidRPr="0081184B" w:rsidRDefault="003C505E" w:rsidP="003C505E">
      <w:pPr>
        <w:pStyle w:val="Bod"/>
        <w:rPr>
          <w:szCs w:val="24"/>
        </w:rPr>
      </w:pPr>
      <w:r w:rsidRPr="0081184B">
        <w:t>Členové výboru jednají společně.</w:t>
      </w:r>
    </w:p>
    <w:p w14:paraId="428E7415" w14:textId="359C07D1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Spolek.statutar.zpusobJednani</w:t>
      </w:r>
      <w:proofErr w:type="spellEnd"/>
      <w:proofErr w:type="gramEnd"/>
      <w:r w:rsidRPr="0081184B">
        <w:t xml:space="preserve"> == ‘dva‘ %}</w:t>
      </w:r>
    </w:p>
    <w:p w14:paraId="3DE4BE7C" w14:textId="4DF7ABAF" w:rsidR="003C505E" w:rsidRPr="0081184B" w:rsidRDefault="003C505E" w:rsidP="003C505E">
      <w:pPr>
        <w:pStyle w:val="Bod"/>
        <w:rPr>
          <w:szCs w:val="24"/>
        </w:rPr>
      </w:pPr>
      <w:r w:rsidRPr="0081184B">
        <w:lastRenderedPageBreak/>
        <w:t>Vždy musí jednat alespoň dva členové výboru společně.</w:t>
      </w:r>
    </w:p>
    <w:p w14:paraId="3182272D" w14:textId="761AB820" w:rsidR="003C505E" w:rsidRPr="0081184B" w:rsidRDefault="003C505E" w:rsidP="003C505E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0169D5" w14:textId="5AD3D3F5" w:rsidR="006A5638" w:rsidRPr="00F1569B" w:rsidRDefault="004749CB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DEF68BF" w14:textId="7EED80EF" w:rsidR="00F1569B" w:rsidRPr="0081184B" w:rsidRDefault="00F1569B" w:rsidP="00F1569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>
        <w:t>minimalVerze</w:t>
      </w:r>
      <w:proofErr w:type="spellEnd"/>
      <w:r>
        <w:t xml:space="preserve"> == </w:t>
      </w:r>
      <w:r w:rsidRPr="0081184B">
        <w:t>‘</w:t>
      </w:r>
      <w:proofErr w:type="spellStart"/>
      <w:r>
        <w:t>False</w:t>
      </w:r>
      <w:proofErr w:type="spellEnd"/>
      <w:r w:rsidRPr="0081184B">
        <w:t>‘ %}</w:t>
      </w:r>
    </w:p>
    <w:p w14:paraId="5AB4119F" w14:textId="6B6E748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Spolek.rada.exist</w:t>
      </w:r>
      <w:proofErr w:type="spellEnd"/>
      <w:proofErr w:type="gramEnd"/>
      <w:r w:rsidRPr="0081184B">
        <w:t xml:space="preserve"> %}</w:t>
      </w:r>
    </w:p>
    <w:p w14:paraId="4914D98D" w14:textId="15225177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t>Rada spolku</w:t>
      </w:r>
    </w:p>
    <w:p w14:paraId="3FEAD96E" w14:textId="04361705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Rada spolku má alespoň tři členy.</w:t>
      </w:r>
    </w:p>
    <w:p w14:paraId="2A1DD88F" w14:textId="6D9BB62D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Rada je kolektivní výkonný orgán, který koordinuje činnost spolku. </w:t>
      </w:r>
    </w:p>
    <w:p w14:paraId="2FA41752" w14:textId="280603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Spolek.rada</w:t>
      </w:r>
      <w:r w:rsidR="00D61FF0" w:rsidRPr="00D61FF0">
        <w:t>.obdobi</w:t>
      </w:r>
      <w:proofErr w:type="spellEnd"/>
      <w:proofErr w:type="gram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451F6DC5" w14:textId="0229779A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neurčitou. Případně dokud nejsou členskou schůzí odvoláni.</w:t>
      </w:r>
    </w:p>
    <w:p w14:paraId="61C2F542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F47C4E3" w14:textId="68E0618C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Rady jsou jmenováni statutárním orgánem na dobu jednoho roku. Případně dokud nejsou členskou schůzi odvoláni.</w:t>
      </w:r>
    </w:p>
    <w:p w14:paraId="4F58FF1F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4402D1E" w14:textId="77777777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F3BD44F" w14:textId="2AC78F9E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4DD74D8" w14:textId="268C3C51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Spolek.statutar.druh</w:t>
      </w:r>
      <w:proofErr w:type="spellEnd"/>
      <w:proofErr w:type="gramEnd"/>
      <w:r w:rsidRPr="0081184B">
        <w:t xml:space="preserve"> == ‘</w:t>
      </w:r>
      <w:proofErr w:type="spellStart"/>
      <w:r w:rsidRPr="0081184B">
        <w:t>predseda</w:t>
      </w:r>
      <w:proofErr w:type="spellEnd"/>
      <w:r w:rsidRPr="0081184B">
        <w:t xml:space="preserve">’ %}Členem rady je též Předseda.{% </w:t>
      </w:r>
      <w:proofErr w:type="spellStart"/>
      <w:r w:rsidRPr="0081184B">
        <w:t>else</w:t>
      </w:r>
      <w:proofErr w:type="spellEnd"/>
      <w:r w:rsidRPr="0081184B">
        <w:t xml:space="preserve"> %}Členem rady jsou též členové Výboru.{%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56AB266E" w14:textId="6DF00802" w:rsidR="004749CB" w:rsidRPr="0081184B" w:rsidRDefault="006A5638" w:rsidP="006A5638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2FD653EF" w14:textId="77777777" w:rsidR="00ED10A0" w:rsidRPr="0081184B" w:rsidRDefault="00ED10A0" w:rsidP="00ED10A0">
      <w:pPr>
        <w:pStyle w:val="Nadpis1"/>
        <w:numPr>
          <w:ilvl w:val="0"/>
          <w:numId w:val="12"/>
        </w:numPr>
      </w:pPr>
      <w:r w:rsidRPr="0081184B">
        <w:t>Kontrolní komise</w:t>
      </w:r>
    </w:p>
    <w:p w14:paraId="4C5EB531" w14:textId="23EDB678" w:rsidR="00ED10A0" w:rsidRPr="0081184B" w:rsidRDefault="00ED10A0" w:rsidP="00ED10A0">
      <w:pPr>
        <w:pStyle w:val="Bod"/>
        <w:numPr>
          <w:ilvl w:val="1"/>
          <w:numId w:val="12"/>
        </w:numPr>
      </w:pPr>
      <w:r w:rsidRPr="0081184B">
        <w:t xml:space="preserve">Kontrolní komise spolku má alespoň tři </w:t>
      </w:r>
      <w:r w:rsidR="0081184B" w:rsidRPr="0081184B">
        <w:t>členy.</w:t>
      </w:r>
    </w:p>
    <w:p w14:paraId="14FD33D8" w14:textId="0AD4F76D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Spolek.kontrolniKomise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50BAAC5A" w14:textId="0273DA53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>Členové Kontrolní komise jsou voleni</w:t>
      </w:r>
      <w:r w:rsidR="0081184B" w:rsidRPr="0081184B">
        <w:t xml:space="preserve"> členskou schůzi</w:t>
      </w:r>
      <w:r w:rsidRPr="0081184B">
        <w:t xml:space="preserve"> na dobu neurčitou. Případně dokud nejsou členskou schůzí odvoláni.</w:t>
      </w:r>
    </w:p>
    <w:p w14:paraId="2472CC18" w14:textId="77777777" w:rsidR="00C24682" w:rsidRPr="0081184B" w:rsidRDefault="00C24682" w:rsidP="00C24682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630C6E90" w14:textId="2511A870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Členové </w:t>
      </w:r>
      <w:r w:rsidR="0081184B" w:rsidRPr="0081184B">
        <w:t>Kontrolní komise</w:t>
      </w:r>
      <w:r w:rsidRPr="0081184B">
        <w:t xml:space="preserve"> jsou voleni </w:t>
      </w:r>
      <w:r w:rsidR="0081184B" w:rsidRPr="0081184B">
        <w:t xml:space="preserve">členskou schůzí </w:t>
      </w:r>
      <w:r w:rsidRPr="0081184B">
        <w:t>na dobu jednoho roku. Případně dokud nejsou členskou schůzi odvoláni</w:t>
      </w:r>
      <w:r w:rsidR="0081184B" w:rsidRPr="0081184B">
        <w:t>.</w:t>
      </w:r>
    </w:p>
    <w:p w14:paraId="1A6AA1E2" w14:textId="6EFA6CD7" w:rsidR="00C24682" w:rsidRPr="0081184B" w:rsidRDefault="00C24682" w:rsidP="00C24682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859E992" w14:textId="77777777" w:rsidR="00ED10A0" w:rsidRPr="0081184B" w:rsidRDefault="00ED10A0" w:rsidP="00ED10A0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kontrolní komise. </w:t>
      </w:r>
    </w:p>
    <w:p w14:paraId="0D920AD6" w14:textId="6C8EC154" w:rsidR="724D2217" w:rsidRPr="0081184B" w:rsidRDefault="1D3853A5" w:rsidP="724D2217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386517CA" w14:textId="6F206FB5" w:rsidR="0081184B" w:rsidRPr="0081184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Spolek.rozhodciKomise.exist</w:t>
      </w:r>
      <w:proofErr w:type="spellEnd"/>
      <w:proofErr w:type="gramEnd"/>
      <w:r w:rsidRPr="0081184B">
        <w:t xml:space="preserve"> %}</w:t>
      </w:r>
    </w:p>
    <w:p w14:paraId="194E695E" w14:textId="19AC50EE" w:rsidR="0081184B" w:rsidRPr="0081184B" w:rsidRDefault="0081184B" w:rsidP="0081184B">
      <w:pPr>
        <w:pStyle w:val="Nadpis1"/>
        <w:numPr>
          <w:ilvl w:val="0"/>
          <w:numId w:val="12"/>
        </w:numPr>
      </w:pPr>
      <w:r w:rsidRPr="0081184B">
        <w:lastRenderedPageBreak/>
        <w:t>Rozhodčí komise</w:t>
      </w:r>
    </w:p>
    <w:p w14:paraId="702CEB79" w14:textId="3FE6B59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Rozhodci komise spolku má alespoň tři členy.</w:t>
      </w:r>
    </w:p>
    <w:p w14:paraId="0652873B" w14:textId="1E9CB71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Spolek.rozhodciKomise</w:t>
      </w:r>
      <w:proofErr w:type="spellEnd"/>
      <w:r w:rsidRPr="0081184B">
        <w:t xml:space="preserve"> == ‘</w:t>
      </w:r>
      <w:proofErr w:type="spellStart"/>
      <w:r w:rsidRPr="0081184B">
        <w:t>neurcito</w:t>
      </w:r>
      <w:proofErr w:type="spellEnd"/>
      <w:r w:rsidRPr="0081184B">
        <w:t>‘ %}</w:t>
      </w:r>
    </w:p>
    <w:p w14:paraId="271AA918" w14:textId="6360B32E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neurčitou. Případně dokud nejsou členskou schůzí odvoláni.</w:t>
      </w:r>
    </w:p>
    <w:p w14:paraId="44D5BC35" w14:textId="77777777" w:rsidR="0081184B" w:rsidRPr="0081184B" w:rsidRDefault="0081184B" w:rsidP="0081184B">
      <w:pPr>
        <w:pStyle w:val="Bod"/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56A229D3" w14:textId="272E6419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>Členové Rozhodčí komise jsou voleni členskou schůzí na dobu jednoho roku. Případně dokud nejsou členskou schůzi odvoláni.</w:t>
      </w:r>
    </w:p>
    <w:p w14:paraId="262B6510" w14:textId="77777777" w:rsidR="0081184B" w:rsidRPr="0081184B" w:rsidRDefault="0081184B" w:rsidP="0081184B">
      <w:pPr>
        <w:pStyle w:val="Bod"/>
        <w:numPr>
          <w:ilvl w:val="1"/>
          <w:numId w:val="12"/>
        </w:num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9D0CF62" w14:textId="44CA7419" w:rsidR="0081184B" w:rsidRPr="0081184B" w:rsidRDefault="0081184B" w:rsidP="0081184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Člen statutárního orgánu nemůže být zároveň členem rozhodčí komise. </w:t>
      </w:r>
    </w:p>
    <w:p w14:paraId="3B9BADF3" w14:textId="13FC1586" w:rsidR="0081184B" w:rsidRPr="00F1569B" w:rsidRDefault="0081184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8D27704" w14:textId="5F02B258" w:rsidR="00F1569B" w:rsidRPr="0081184B" w:rsidRDefault="00F1569B" w:rsidP="0081184B">
      <w:pPr>
        <w:pStyle w:val="Bod"/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2BC720EB" w14:textId="77777777" w:rsidR="007E10C5" w:rsidRPr="0081184B" w:rsidRDefault="724D2217" w:rsidP="007E10C5">
      <w:pPr>
        <w:pStyle w:val="Nadpis1"/>
      </w:pPr>
      <w:r w:rsidRPr="0081184B">
        <w:t>Členství ve spolku</w:t>
      </w:r>
    </w:p>
    <w:p w14:paraId="35BA0136" w14:textId="7EC87CC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</w:t>
      </w:r>
      <w:proofErr w:type="spellStart"/>
      <w:r w:rsidRPr="0081184B">
        <w:t>or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==  '</w:t>
      </w:r>
      <w:proofErr w:type="spellStart"/>
      <w:r w:rsidRPr="0081184B">
        <w:t>False</w:t>
      </w:r>
      <w:proofErr w:type="spellEnd"/>
      <w:r w:rsidRPr="0081184B">
        <w:t>' %}</w:t>
      </w:r>
    </w:p>
    <w:p w14:paraId="11469903" w14:textId="0366E62C" w:rsidR="007E10C5" w:rsidRPr="0081184B" w:rsidRDefault="1D3853A5" w:rsidP="00B751D2">
      <w:pPr>
        <w:pStyle w:val="Bod"/>
      </w:pPr>
      <w:r w:rsidRPr="0081184B">
        <w:t>Členy spolku přijímá členská schůze.</w:t>
      </w:r>
    </w:p>
    <w:p w14:paraId="5C68C00F" w14:textId="77777777" w:rsidR="007E10C5" w:rsidRPr="0081184B" w:rsidRDefault="1D3853A5" w:rsidP="00B751D2">
      <w:pPr>
        <w:pStyle w:val="Bod"/>
      </w:pPr>
      <w:r w:rsidRPr="0081184B">
        <w:t>Člen spolku má povinnost dodržovat stanovy, aktivně hájit zájmy spolku, dodržovat vnitřní dohody a nepodnikat žádné kroky, které by byly v rozporu se zájmy spolku.</w:t>
      </w:r>
    </w:p>
    <w:p w14:paraId="399CF397" w14:textId="39B550D6" w:rsidR="00870A4B" w:rsidRPr="0081184B" w:rsidRDefault="1D3853A5" w:rsidP="00B751D2">
      <w:pPr>
        <w:pStyle w:val="Bod"/>
      </w:pPr>
      <w:r w:rsidRPr="0081184B">
        <w:t xml:space="preserve">Člen má především právo účastnit se členské schůze, hlasovat a podílet se svým hlasem na rozhodování. </w:t>
      </w:r>
    </w:p>
    <w:p w14:paraId="6F39CDA2" w14:textId="0554980A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="00BA223E" w:rsidRPr="0081184B">
        <w:t xml:space="preserve"> </w:t>
      </w:r>
      <w:proofErr w:type="spellStart"/>
      <w:r w:rsidR="00BA223E" w:rsidRPr="0081184B">
        <w:t>or</w:t>
      </w:r>
      <w:proofErr w:type="spellEnd"/>
      <w:r w:rsidR="00BA223E" w:rsidRPr="0081184B">
        <w:t xml:space="preserve"> </w:t>
      </w:r>
      <w:proofErr w:type="spellStart"/>
      <w:r w:rsidR="00DF4F97" w:rsidRPr="0081184B">
        <w:t>minimalVerze</w:t>
      </w:r>
      <w:proofErr w:type="spellEnd"/>
      <w:r w:rsidRPr="0081184B">
        <w:t xml:space="preserve"> %}</w:t>
      </w:r>
    </w:p>
    <w:p w14:paraId="5539B029" w14:textId="17B9AFF5" w:rsidR="007E10C5" w:rsidRPr="0081184B" w:rsidRDefault="1D3853A5" w:rsidP="00B751D2">
      <w:pPr>
        <w:pStyle w:val="Bod"/>
      </w:pPr>
      <w:r w:rsidRPr="0081184B">
        <w:t>Člen spolku je povinen hradit členské příspěvky ve výši určené členskou schůzí.</w:t>
      </w:r>
    </w:p>
    <w:p w14:paraId="36BA3B3A" w14:textId="302EFC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7C9C623" w14:textId="0104D3D9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elif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Spolek.clenstvi.cestne</w:t>
      </w:r>
      <w:proofErr w:type="spellEnd"/>
      <w:proofErr w:type="gramEnd"/>
      <w:r w:rsidRPr="0081184B">
        <w:t xml:space="preserve"> %}</w:t>
      </w:r>
    </w:p>
    <w:p w14:paraId="18074A57" w14:textId="744C6AF1" w:rsidR="00EB1A0F" w:rsidRPr="0081184B" w:rsidRDefault="00EB1A0F" w:rsidP="00B751D2">
      <w:pPr>
        <w:pStyle w:val="Bod"/>
      </w:pPr>
      <w:r w:rsidRPr="0081184B">
        <w:t xml:space="preserve">Členství ve spolku je dvojího druhu: řádné a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}}.</w:t>
      </w:r>
    </w:p>
    <w:p w14:paraId="324BC371" w14:textId="3547C680" w:rsidR="00EB1A0F" w:rsidRPr="0081184B" w:rsidRDefault="00EB1A0F" w:rsidP="00EB1A0F">
      <w:pPr>
        <w:pStyle w:val="Bod"/>
      </w:pPr>
      <w:r w:rsidRPr="0081184B">
        <w:t>Členy spolku přijímá členská schůze.</w:t>
      </w:r>
    </w:p>
    <w:p w14:paraId="1D96FDC2" w14:textId="7486CC86" w:rsidR="00EB1A0F" w:rsidRPr="0081184B" w:rsidRDefault="00EB1A0F" w:rsidP="00EB1A0F">
      <w:pPr>
        <w:pStyle w:val="Bod"/>
      </w:pPr>
      <w:r w:rsidRPr="0081184B">
        <w:t>Člen spolku má povinnost dodržovat stanovy, aktivně hájit zájmy spolku, dodržovat vnitřní dohody a nepodnikat žádné kroky, které by byly v rozporu se zájmem spolku.</w:t>
      </w:r>
    </w:p>
    <w:p w14:paraId="726132D4" w14:textId="006621C1" w:rsidR="00EB1A0F" w:rsidRPr="0081184B" w:rsidRDefault="00EB1A0F" w:rsidP="00EB1A0F">
      <w:pPr>
        <w:pStyle w:val="Bod"/>
      </w:pPr>
      <w:r w:rsidRPr="0081184B">
        <w:t xml:space="preserve">Člen spolku má především právo účastnit se členské schůze. Řádný člen se svým hlasem podílí na rozhodování. </w:t>
      </w:r>
      <w:proofErr w:type="gramStart"/>
      <w:r w:rsidRPr="0081184B">
        <w:t xml:space="preserve">{{ </w:t>
      </w:r>
      <w:proofErr w:type="spellStart"/>
      <w:r w:rsidRPr="0081184B">
        <w:t>Spolek.clenstvi</w:t>
      </w:r>
      <w:proofErr w:type="gramEnd"/>
      <w:r w:rsidRPr="0081184B">
        <w:t>.cestneNazev</w:t>
      </w:r>
      <w:proofErr w:type="spellEnd"/>
      <w:r w:rsidRPr="0081184B">
        <w:t xml:space="preserve"> }} člen se účastní pouze s poradním hlasem.</w:t>
      </w:r>
    </w:p>
    <w:p w14:paraId="34C60C3D" w14:textId="77777777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Spolek.clenstvi.poplatky</w:t>
      </w:r>
      <w:proofErr w:type="spellEnd"/>
      <w:proofErr w:type="gramEnd"/>
      <w:r w:rsidRPr="0081184B">
        <w:t xml:space="preserve"> %}</w:t>
      </w:r>
    </w:p>
    <w:p w14:paraId="2CD0580D" w14:textId="29577A61" w:rsidR="00EB1A0F" w:rsidRPr="0081184B" w:rsidRDefault="00EB1A0F" w:rsidP="00EB1A0F">
      <w:pPr>
        <w:pStyle w:val="Bod"/>
      </w:pPr>
      <w:r w:rsidRPr="0081184B">
        <w:lastRenderedPageBreak/>
        <w:t>Řádný člen spolku je povinen hradit členské příspěvky ve výši určené členskou schůzí.</w:t>
      </w:r>
    </w:p>
    <w:p w14:paraId="4FCEC709" w14:textId="38802103" w:rsidR="00EB1A0F" w:rsidRPr="0081184B" w:rsidRDefault="00EB1A0F" w:rsidP="00EB1A0F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7F9EB1AF" w14:textId="77777777" w:rsidR="00124D32" w:rsidRPr="0081184B" w:rsidRDefault="00124D32" w:rsidP="00124D32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C3C58D1" w14:textId="0123E925" w:rsidR="00EB1A0F" w:rsidRPr="0081184B" w:rsidRDefault="1D3853A5" w:rsidP="00EB1A0F">
      <w:pPr>
        <w:pStyle w:val="Bod"/>
      </w:pPr>
      <w:r w:rsidRPr="0081184B">
        <w:t>Spolek vede seznam současných i bývalých členů.</w:t>
      </w:r>
    </w:p>
    <w:p w14:paraId="159F4138" w14:textId="77777777" w:rsidR="00B751D2" w:rsidRPr="0081184B" w:rsidRDefault="724D2217" w:rsidP="00B751D2">
      <w:pPr>
        <w:pStyle w:val="Nadpis1"/>
      </w:pPr>
      <w:r w:rsidRPr="0081184B">
        <w:t>Závěrečná ustanovení</w:t>
      </w:r>
    </w:p>
    <w:p w14:paraId="0AFCDA68" w14:textId="732A4092" w:rsidR="00EA62CE" w:rsidRPr="00CC7A6D" w:rsidRDefault="00EA62CE" w:rsidP="724D2217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Spolek.zalozeni.typ</w:t>
      </w:r>
      <w:proofErr w:type="spellEnd"/>
      <w:r w:rsidRPr="0081184B">
        <w:t xml:space="preserve"> == </w:t>
      </w:r>
      <w:r w:rsidR="009F0903" w:rsidRPr="0081184B">
        <w:t>'</w:t>
      </w:r>
      <w:r w:rsidRPr="0081184B">
        <w:t>stanov</w:t>
      </w:r>
      <w:r w:rsidR="009F0903" w:rsidRPr="0081184B">
        <w:t>y'</w:t>
      </w:r>
      <w:r w:rsidRPr="0081184B">
        <w:t xml:space="preserve"> %}</w:t>
      </w:r>
    </w:p>
    <w:p w14:paraId="52860D8F" w14:textId="0BB7C37B" w:rsidR="00CC7A6D" w:rsidRPr="0081184B" w:rsidRDefault="00CC7A6D" w:rsidP="00CC7A6D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statutar.druh</w:t>
      </w:r>
      <w:proofErr w:type="spellEnd"/>
      <w:proofErr w:type="gramEnd"/>
      <w:r w:rsidRPr="0081184B">
        <w:t xml:space="preserve"> == '</w:t>
      </w:r>
      <w:proofErr w:type="spellStart"/>
      <w:r>
        <w:t>predseda</w:t>
      </w:r>
      <w:proofErr w:type="spellEnd"/>
      <w:r w:rsidRPr="0081184B">
        <w:t>' %}</w:t>
      </w:r>
    </w:p>
    <w:p w14:paraId="41C606F0" w14:textId="77777777" w:rsidR="00CC7A6D" w:rsidRPr="00CC7A6D" w:rsidRDefault="724D2217" w:rsidP="724D2217">
      <w:pPr>
        <w:pStyle w:val="Bod"/>
        <w:numPr>
          <w:ilvl w:val="1"/>
          <w:numId w:val="12"/>
        </w:numPr>
        <w:rPr>
          <w:szCs w:val="24"/>
        </w:rPr>
      </w:pPr>
      <w:r w:rsidRPr="0028744E">
        <w:t xml:space="preserve">Prvním předsedou spolku je: </w:t>
      </w:r>
      <w:r w:rsidR="00441944">
        <w:rPr>
          <w:lang w:val="en-GB"/>
        </w:rPr>
        <w:t xml:space="preserve">{% for </w:t>
      </w:r>
      <w:proofErr w:type="spellStart"/>
      <w:r w:rsidR="00441944">
        <w:rPr>
          <w:lang w:val="en-GB"/>
        </w:rPr>
        <w:t>osoba</w:t>
      </w:r>
      <w:proofErr w:type="spellEnd"/>
      <w:r w:rsidR="00441944">
        <w:rPr>
          <w:lang w:val="en-GB"/>
        </w:rPr>
        <w:t xml:space="preserve"> in </w:t>
      </w:r>
      <w:proofErr w:type="spellStart"/>
      <w:proofErr w:type="gramStart"/>
      <w:r w:rsidR="00441944">
        <w:rPr>
          <w:lang w:val="en-GB"/>
        </w:rPr>
        <w:t>Spolek.statutar.clen</w:t>
      </w:r>
      <w:proofErr w:type="spellEnd"/>
      <w:proofErr w:type="gramEnd"/>
      <w:r w:rsidR="00441944">
        <w:rPr>
          <w:lang w:val="en-GB"/>
        </w:rPr>
        <w:t xml:space="preserve"> %}</w:t>
      </w:r>
      <w:r w:rsidR="00441944" w:rsidRPr="0081184B">
        <w:t xml:space="preserve">{{ </w:t>
      </w:r>
      <w:proofErr w:type="spellStart"/>
      <w:r w:rsidR="00441944" w:rsidRPr="0081184B">
        <w:t>osoba.name.first</w:t>
      </w:r>
      <w:proofErr w:type="spellEnd"/>
      <w:r w:rsidR="00441944" w:rsidRPr="0081184B">
        <w:t xml:space="preserve"> }}, {{ </w:t>
      </w:r>
      <w:proofErr w:type="spellStart"/>
      <w:r w:rsidR="00441944" w:rsidRPr="0081184B">
        <w:t>osoba.address</w:t>
      </w:r>
      <w:proofErr w:type="spellEnd"/>
      <w:r w:rsidR="00441944" w:rsidRPr="0081184B">
        <w:t xml:space="preserve"> }}, {{ </w:t>
      </w:r>
      <w:proofErr w:type="spellStart"/>
      <w:r w:rsidR="00441944" w:rsidRPr="0081184B">
        <w:t>format_date</w:t>
      </w:r>
      <w:proofErr w:type="spellEnd"/>
      <w:r w:rsidR="00441944" w:rsidRPr="0081184B">
        <w:t>(</w:t>
      </w:r>
      <w:proofErr w:type="spellStart"/>
      <w:r w:rsidR="00441944" w:rsidRPr="0081184B">
        <w:t>osoba.birthday</w:t>
      </w:r>
      <w:proofErr w:type="spellEnd"/>
      <w:r w:rsidR="00441944" w:rsidRPr="0081184B">
        <w:t xml:space="preserve">, </w:t>
      </w:r>
      <w:proofErr w:type="spellStart"/>
      <w:r w:rsidR="00441944" w:rsidRPr="0081184B">
        <w:t>format</w:t>
      </w:r>
      <w:proofErr w:type="spellEnd"/>
      <w:r w:rsidR="00441944" w:rsidRPr="0081184B">
        <w:t xml:space="preserve"> = '</w:t>
      </w:r>
      <w:proofErr w:type="spellStart"/>
      <w:r w:rsidR="00441944" w:rsidRPr="0081184B">
        <w:t>dd.MM.yyyy</w:t>
      </w:r>
      <w:proofErr w:type="spellEnd"/>
      <w:r w:rsidR="00441944" w:rsidRPr="0081184B">
        <w:t>') }}</w:t>
      </w:r>
      <w:r w:rsidR="00441944">
        <w:rPr>
          <w:lang w:val="en-GB"/>
        </w:rPr>
        <w:t xml:space="preserve">{% </w:t>
      </w:r>
      <w:proofErr w:type="spellStart"/>
      <w:r w:rsidR="00441944">
        <w:rPr>
          <w:lang w:val="en-GB"/>
        </w:rPr>
        <w:t>endfor</w:t>
      </w:r>
      <w:proofErr w:type="spellEnd"/>
      <w:r w:rsidR="00441944">
        <w:rPr>
          <w:lang w:val="en-GB"/>
        </w:rPr>
        <w:t xml:space="preserve"> %}</w:t>
      </w:r>
    </w:p>
    <w:p w14:paraId="70D6EC18" w14:textId="77777777" w:rsidR="00CC7A6D" w:rsidRPr="00CC7A6D" w:rsidRDefault="00CC7A6D" w:rsidP="724D2217">
      <w:pPr>
        <w:pStyle w:val="Bod"/>
        <w:numPr>
          <w:ilvl w:val="1"/>
          <w:numId w:val="12"/>
        </w:numPr>
        <w:rPr>
          <w:szCs w:val="24"/>
        </w:rPr>
      </w:pPr>
      <w:r>
        <w:rPr>
          <w:lang w:val="en-GB"/>
        </w:rPr>
        <w:t>{%p else %}</w:t>
      </w:r>
    </w:p>
    <w:p w14:paraId="3DDD3BF8" w14:textId="4898EEF1" w:rsidR="00CC7A6D" w:rsidRPr="0081184B" w:rsidRDefault="00CC7A6D" w:rsidP="00CC7A6D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Výboru</w:t>
      </w:r>
      <w:r w:rsidRPr="0081184B">
        <w:t xml:space="preserve"> jsou:</w:t>
      </w:r>
    </w:p>
    <w:p w14:paraId="6B527913" w14:textId="41A61240" w:rsidR="00CC7A6D" w:rsidRPr="0081184B" w:rsidRDefault="00CC7A6D" w:rsidP="00CC7A6D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proofErr w:type="gram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statutar.clen</w:t>
      </w:r>
      <w:proofErr w:type="spellEnd"/>
      <w:proofErr w:type="gramEnd"/>
      <w:r w:rsidRPr="0081184B">
        <w:rPr>
          <w:rFonts w:eastAsia="Gill Sans MT" w:cs="Gill Sans MT"/>
          <w:szCs w:val="24"/>
        </w:rPr>
        <w:t xml:space="preserve"> %}</w:t>
      </w:r>
    </w:p>
    <w:p w14:paraId="55FBC1E4" w14:textId="77777777" w:rsidR="00CC7A6D" w:rsidRPr="0081184B" w:rsidRDefault="00CC7A6D" w:rsidP="00CC7A6D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364A2890" w14:textId="77777777" w:rsidR="00CC7A6D" w:rsidRPr="0081184B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0CD62FE" w14:textId="2CD0BE83" w:rsidR="724D2217" w:rsidRPr="00CC7A6D" w:rsidRDefault="00CC7A6D" w:rsidP="00CC7A6D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  <w:r w:rsidR="724D2217" w:rsidRPr="0028744E">
        <w:t xml:space="preserve"> </w:t>
      </w:r>
    </w:p>
    <w:p w14:paraId="4C07120E" w14:textId="00EBB68D" w:rsidR="00EC45CB" w:rsidRPr="0081184B" w:rsidRDefault="00EC45CB" w:rsidP="00EC45CB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Spolek.kontrolniKomise</w:t>
      </w:r>
      <w:r w:rsidR="00EA62CE" w:rsidRPr="0081184B">
        <w:t>.exist</w:t>
      </w:r>
      <w:proofErr w:type="spellEnd"/>
      <w:proofErr w:type="gramEnd"/>
      <w:r w:rsidRPr="0081184B">
        <w:t xml:space="preserve"> %}</w:t>
      </w:r>
    </w:p>
    <w:p w14:paraId="464C853E" w14:textId="5A591049" w:rsidR="00EC45CB" w:rsidRPr="0081184B" w:rsidRDefault="00EC45CB" w:rsidP="00EC45CB">
      <w:pPr>
        <w:pStyle w:val="Bod"/>
        <w:numPr>
          <w:ilvl w:val="1"/>
          <w:numId w:val="12"/>
        </w:numPr>
      </w:pPr>
      <w:r w:rsidRPr="0081184B">
        <w:t xml:space="preserve">Prvními členy </w:t>
      </w:r>
      <w:r w:rsidR="0028744E">
        <w:t>K</w:t>
      </w:r>
      <w:r w:rsidRPr="0081184B">
        <w:t>ontrolní komise jsou:</w:t>
      </w:r>
    </w:p>
    <w:p w14:paraId="00A0736B" w14:textId="3B46FCB3" w:rsidR="00EC45CB" w:rsidRPr="0081184B" w:rsidRDefault="00EC45CB" w:rsidP="00EC45CB">
      <w:pPr>
        <w:pStyle w:val="Bod"/>
        <w:numPr>
          <w:ilvl w:val="2"/>
          <w:numId w:val="12"/>
        </w:numPr>
      </w:pPr>
      <w:bookmarkStart w:id="0" w:name="_Hlk30780739"/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Spolek.kontrolniKomise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267885D2" w14:textId="77E2C0E2" w:rsidR="00EC45CB" w:rsidRPr="0081184B" w:rsidRDefault="00EC45CB" w:rsidP="00EC45CB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="00ED409D"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</w:t>
      </w:r>
      <w:r w:rsidR="009F0903" w:rsidRPr="0081184B">
        <w:t>'</w:t>
      </w:r>
      <w:proofErr w:type="spellStart"/>
      <w:r w:rsidRPr="0081184B">
        <w:t>dd.MM.yyyy</w:t>
      </w:r>
      <w:proofErr w:type="spellEnd"/>
      <w:r w:rsidR="009F0903" w:rsidRPr="0081184B">
        <w:t>'</w:t>
      </w:r>
      <w:r w:rsidRPr="0081184B">
        <w:t>) }}</w:t>
      </w:r>
    </w:p>
    <w:p w14:paraId="78B29ABC" w14:textId="77777777" w:rsidR="00EC45CB" w:rsidRPr="0081184B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bookmarkEnd w:id="0"/>
    <w:p w14:paraId="76E714A5" w14:textId="0909424F" w:rsidR="00EC45CB" w:rsidRPr="0028744E" w:rsidRDefault="00EC45CB" w:rsidP="00EC45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6145B40" w14:textId="6CF66AAF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rada</w:t>
      </w:r>
      <w:r w:rsidRPr="0081184B">
        <w:t>.exist</w:t>
      </w:r>
      <w:proofErr w:type="spellEnd"/>
      <w:proofErr w:type="gramEnd"/>
      <w:r w:rsidRPr="0081184B">
        <w:t xml:space="preserve"> %}</w:t>
      </w:r>
    </w:p>
    <w:p w14:paraId="15FD833D" w14:textId="432FCAEE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Rady</w:t>
      </w:r>
      <w:r w:rsidRPr="0081184B">
        <w:t xml:space="preserve"> jsou:</w:t>
      </w:r>
    </w:p>
    <w:p w14:paraId="39A07E99" w14:textId="32AE43E1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rada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5D257957" w14:textId="4EB75F75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01ACDC92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5F9677F9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95176F" w14:textId="2350A88D" w:rsidR="0028744E" w:rsidRPr="0081184B" w:rsidRDefault="0028744E" w:rsidP="0028744E">
      <w:pPr>
        <w:pStyle w:val="Bod"/>
        <w:numPr>
          <w:ilvl w:val="1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proofErr w:type="gramStart"/>
      <w:r w:rsidRPr="0081184B">
        <w:t>Spolek.</w:t>
      </w:r>
      <w:r>
        <w:t>rozhodci</w:t>
      </w:r>
      <w:r w:rsidRPr="0081184B">
        <w:t>Komise.exist</w:t>
      </w:r>
      <w:proofErr w:type="spellEnd"/>
      <w:proofErr w:type="gramEnd"/>
      <w:r w:rsidRPr="0081184B">
        <w:t xml:space="preserve"> %}</w:t>
      </w:r>
    </w:p>
    <w:p w14:paraId="46B0E64C" w14:textId="7C45DEB8" w:rsidR="0028744E" w:rsidRPr="0081184B" w:rsidRDefault="0028744E" w:rsidP="0028744E">
      <w:pPr>
        <w:pStyle w:val="Bod"/>
        <w:numPr>
          <w:ilvl w:val="1"/>
          <w:numId w:val="12"/>
        </w:numPr>
      </w:pPr>
      <w:r w:rsidRPr="0081184B">
        <w:t xml:space="preserve">Prvními členy </w:t>
      </w:r>
      <w:r>
        <w:t>Rozhodčí</w:t>
      </w:r>
      <w:r w:rsidRPr="0081184B">
        <w:t xml:space="preserve"> komise jsou:</w:t>
      </w:r>
    </w:p>
    <w:p w14:paraId="0B7FDDCF" w14:textId="7280FF07" w:rsidR="0028744E" w:rsidRPr="0081184B" w:rsidRDefault="0028744E" w:rsidP="0028744E">
      <w:pPr>
        <w:pStyle w:val="Bod"/>
        <w:numPr>
          <w:ilvl w:val="2"/>
          <w:numId w:val="12"/>
        </w:num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for</w:t>
      </w:r>
      <w:proofErr w:type="spellEnd"/>
      <w:r w:rsidRPr="0081184B">
        <w:rPr>
          <w:rFonts w:eastAsia="Gill Sans MT" w:cs="Gill Sans MT"/>
          <w:szCs w:val="24"/>
        </w:rPr>
        <w:t xml:space="preserve"> osoba in </w:t>
      </w:r>
      <w:proofErr w:type="spellStart"/>
      <w:r w:rsidRPr="0081184B">
        <w:rPr>
          <w:rFonts w:eastAsia="Gill Sans MT" w:cs="Gill Sans MT"/>
          <w:szCs w:val="24"/>
        </w:rPr>
        <w:t>Spolek.</w:t>
      </w:r>
      <w:r>
        <w:rPr>
          <w:rFonts w:eastAsia="Gill Sans MT" w:cs="Gill Sans MT"/>
          <w:szCs w:val="24"/>
        </w:rPr>
        <w:t>rozhodci</w:t>
      </w:r>
      <w:r w:rsidRPr="0081184B">
        <w:rPr>
          <w:rFonts w:eastAsia="Gill Sans MT" w:cs="Gill Sans MT"/>
          <w:szCs w:val="24"/>
        </w:rPr>
        <w:t>Komise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</w:p>
    <w:p w14:paraId="436D0CC4" w14:textId="466E34CC" w:rsidR="0028744E" w:rsidRPr="0081184B" w:rsidRDefault="0028744E" w:rsidP="0028744E">
      <w:pPr>
        <w:pStyle w:val="Bod"/>
        <w:numPr>
          <w:ilvl w:val="2"/>
          <w:numId w:val="12"/>
        </w:numPr>
      </w:pPr>
      <w:proofErr w:type="gramStart"/>
      <w:r w:rsidRPr="0081184B">
        <w:t xml:space="preserve">{{ </w:t>
      </w:r>
      <w:proofErr w:type="spellStart"/>
      <w:r w:rsidRPr="0081184B">
        <w:t>osoba.name</w:t>
      </w:r>
      <w:proofErr w:type="gramEnd"/>
      <w:r w:rsidRPr="0081184B">
        <w:t>.first</w:t>
      </w:r>
      <w:proofErr w:type="spellEnd"/>
      <w:r w:rsidRPr="0081184B">
        <w:t xml:space="preserve"> }}, {{ </w:t>
      </w:r>
      <w:proofErr w:type="spellStart"/>
      <w:r w:rsidRPr="0081184B">
        <w:t>osoba.address</w:t>
      </w:r>
      <w:proofErr w:type="spellEnd"/>
      <w:r w:rsidRPr="0081184B">
        <w:t xml:space="preserve"> }}, {{ </w:t>
      </w:r>
      <w:proofErr w:type="spellStart"/>
      <w:r w:rsidRPr="0081184B">
        <w:t>format_date</w:t>
      </w:r>
      <w:proofErr w:type="spellEnd"/>
      <w:r w:rsidRPr="0081184B">
        <w:t>(</w:t>
      </w:r>
      <w:proofErr w:type="spellStart"/>
      <w:r w:rsidRPr="0081184B">
        <w:t>osoba.birthday</w:t>
      </w:r>
      <w:proofErr w:type="spellEnd"/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 }}</w:t>
      </w:r>
    </w:p>
    <w:p w14:paraId="498F8861" w14:textId="77777777" w:rsidR="0028744E" w:rsidRPr="0081184B" w:rsidRDefault="0028744E" w:rsidP="0028744E">
      <w:pPr>
        <w:pStyle w:val="Bod"/>
        <w:numPr>
          <w:ilvl w:val="2"/>
          <w:numId w:val="12"/>
        </w:numPr>
        <w:rPr>
          <w:szCs w:val="24"/>
        </w:rPr>
      </w:pPr>
      <w:r w:rsidRPr="0081184B">
        <w:rPr>
          <w:rFonts w:eastAsia="Gill Sans MT" w:cs="Gill Sans MT"/>
          <w:szCs w:val="24"/>
        </w:rPr>
        <w:t xml:space="preserve">{%p </w:t>
      </w:r>
      <w:proofErr w:type="spellStart"/>
      <w:r w:rsidRPr="0081184B">
        <w:rPr>
          <w:rFonts w:eastAsia="Gill Sans MT" w:cs="Gill Sans MT"/>
          <w:szCs w:val="24"/>
        </w:rPr>
        <w:t>endfor</w:t>
      </w:r>
      <w:proofErr w:type="spellEnd"/>
      <w:r w:rsidRPr="0081184B">
        <w:rPr>
          <w:rFonts w:eastAsia="Gill Sans MT" w:cs="Gill Sans MT"/>
          <w:szCs w:val="24"/>
        </w:rPr>
        <w:t xml:space="preserve"> %}</w:t>
      </w:r>
      <w:r w:rsidRPr="0081184B">
        <w:t xml:space="preserve"> </w:t>
      </w:r>
    </w:p>
    <w:p w14:paraId="4341787C" w14:textId="371AB407" w:rsidR="0028744E" w:rsidRPr="00117460" w:rsidRDefault="0028744E" w:rsidP="00117460">
      <w:pPr>
        <w:pStyle w:val="Bod"/>
        <w:numPr>
          <w:ilvl w:val="2"/>
          <w:numId w:val="12"/>
        </w:numPr>
        <w:rPr>
          <w:szCs w:val="24"/>
        </w:rPr>
      </w:pPr>
      <w:r w:rsidRPr="0081184B">
        <w:lastRenderedPageBreak/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6459EE7C" w14:textId="572ADEAE" w:rsidR="00580222" w:rsidRPr="0081184B" w:rsidRDefault="724D2217" w:rsidP="00580222">
      <w:pPr>
        <w:pStyle w:val="Bod"/>
        <w:numPr>
          <w:ilvl w:val="1"/>
          <w:numId w:val="12"/>
        </w:numPr>
      </w:pPr>
      <w:r w:rsidRPr="0081184B">
        <w:t>Tyto stanovy byly schváleny zakladateli spolku, což zakladatelé stvrzují svými podpisy.</w:t>
      </w:r>
    </w:p>
    <w:p w14:paraId="39CCCEB8" w14:textId="3DB7D898" w:rsidR="000B41CB" w:rsidRPr="0081184B" w:rsidRDefault="000B41CB" w:rsidP="000B41CB">
      <w:pPr>
        <w:pStyle w:val="Bod"/>
        <w:numPr>
          <w:ilvl w:val="2"/>
          <w:numId w:val="12"/>
        </w:numPr>
        <w:rPr>
          <w:szCs w:val="24"/>
        </w:r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43F5A118" w14:textId="77777777" w:rsidR="000B41CB" w:rsidRPr="0081184B" w:rsidRDefault="000B41CB" w:rsidP="000B41CB">
      <w:pPr>
        <w:pStyle w:val="Bod"/>
        <w:numPr>
          <w:ilvl w:val="1"/>
          <w:numId w:val="12"/>
        </w:numPr>
      </w:pPr>
      <w:r w:rsidRPr="0081184B">
        <w:t>Stanovy byly přijaté na ustavující schůzi konané dne [#</w:t>
      </w:r>
      <w:proofErr w:type="gramStart"/>
      <w:r w:rsidRPr="0081184B">
        <w:t>#.#</w:t>
      </w:r>
      <w:proofErr w:type="gramEnd"/>
      <w:r w:rsidRPr="0081184B">
        <w:t>#.####]</w:t>
      </w:r>
    </w:p>
    <w:p w14:paraId="22AD9B12" w14:textId="417194CC" w:rsidR="000B41CB" w:rsidRPr="0081184B" w:rsidRDefault="000B41CB" w:rsidP="000B41CB">
      <w:pPr>
        <w:pStyle w:val="Bod"/>
      </w:pPr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4D7D713B" w14:textId="08D874B3" w:rsidR="001E0969" w:rsidRPr="0081184B" w:rsidRDefault="00E31999" w:rsidP="001E0969">
      <w:pPr>
        <w:pStyle w:val="Bod"/>
        <w:numPr>
          <w:ilvl w:val="0"/>
          <w:numId w:val="0"/>
        </w:numPr>
        <w:spacing w:before="480" w:after="360"/>
        <w:contextualSpacing w:val="0"/>
        <w:jc w:val="right"/>
      </w:pPr>
      <w:r>
        <w:rPr>
          <w:noProof/>
          <w:lang w:val="en-GB"/>
        </w:rPr>
        <w:t xml:space="preserve">{{ </w:t>
      </w:r>
      <w:r w:rsidRPr="0081184B">
        <w:rPr>
          <w:noProof/>
        </w:rPr>
        <w:t>Spolek.address</w:t>
      </w:r>
      <w:r>
        <w:rPr>
          <w:noProof/>
        </w:rPr>
        <w:t xml:space="preserve"> }}, </w:t>
      </w:r>
      <w:proofErr w:type="gramStart"/>
      <w:r>
        <w:rPr>
          <w:noProof/>
        </w:rPr>
        <w:t>{{</w:t>
      </w:r>
      <w:r w:rsidR="001E0969" w:rsidRPr="0081184B">
        <w:t xml:space="preserve"> </w:t>
      </w:r>
      <w:proofErr w:type="spellStart"/>
      <w:r w:rsidRPr="0081184B">
        <w:t>format</w:t>
      </w:r>
      <w:proofErr w:type="gramEnd"/>
      <w:r w:rsidRPr="0081184B">
        <w:t>_date</w:t>
      </w:r>
      <w:proofErr w:type="spellEnd"/>
      <w:r w:rsidRPr="0081184B">
        <w:t>(</w:t>
      </w:r>
      <w:proofErr w:type="spellStart"/>
      <w:r>
        <w:t>today</w:t>
      </w:r>
      <w:proofErr w:type="spellEnd"/>
      <w:r>
        <w:t>()</w:t>
      </w:r>
      <w:r w:rsidRPr="0081184B">
        <w:t xml:space="preserve">, </w:t>
      </w:r>
      <w:proofErr w:type="spellStart"/>
      <w:r w:rsidRPr="0081184B">
        <w:t>format</w:t>
      </w:r>
      <w:proofErr w:type="spellEnd"/>
      <w:r w:rsidRPr="0081184B">
        <w:t xml:space="preserve"> = '</w:t>
      </w:r>
      <w:proofErr w:type="spellStart"/>
      <w:r w:rsidRPr="0081184B">
        <w:t>dd.MM.yyyy</w:t>
      </w:r>
      <w:proofErr w:type="spellEnd"/>
      <w:r w:rsidRPr="0081184B">
        <w:t>')</w:t>
      </w:r>
      <w:r>
        <w:t xml:space="preserve"> </w:t>
      </w:r>
      <w:r>
        <w:rPr>
          <w:lang w:val="en-GB"/>
        </w:rPr>
        <w:t>}</w:t>
      </w:r>
      <w:r>
        <w:t>}</w:t>
      </w:r>
    </w:p>
    <w:p w14:paraId="37CA4636" w14:textId="5AD789E0" w:rsidR="0017761F" w:rsidRPr="0081184B" w:rsidRDefault="002E3CC3" w:rsidP="00580222">
      <w:pPr>
        <w:pStyle w:val="Bod"/>
        <w:numPr>
          <w:ilvl w:val="0"/>
          <w:numId w:val="0"/>
        </w:numPr>
      </w:pPr>
      <w:r w:rsidRPr="0081184B">
        <w:t>{%</w:t>
      </w:r>
      <w:r w:rsidR="00E060D8" w:rsidRPr="0081184B">
        <w:t>p</w:t>
      </w:r>
      <w:r w:rsidRPr="0081184B">
        <w:t xml:space="preserve">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="00A459DC" w:rsidRPr="0081184B">
        <w:t>o</w:t>
      </w:r>
      <w:r w:rsidR="008F51E7" w:rsidRPr="0081184B">
        <w:t>sobniUdaje</w:t>
      </w:r>
      <w:proofErr w:type="spellEnd"/>
      <w:r w:rsidR="00E060D8" w:rsidRPr="0081184B">
        <w:t xml:space="preserve"> %</w:t>
      </w:r>
      <w:r w:rsidRPr="0081184B">
        <w:t>}</w:t>
      </w:r>
    </w:p>
    <w:p w14:paraId="0B39642F" w14:textId="27052147" w:rsidR="00B45791" w:rsidRPr="0081184B" w:rsidRDefault="00F14624" w:rsidP="00580222">
      <w:pPr>
        <w:pStyle w:val="Bod"/>
        <w:numPr>
          <w:ilvl w:val="0"/>
          <w:numId w:val="0"/>
        </w:numPr>
      </w:pPr>
      <w:bookmarkStart w:id="1" w:name="_Hlk30780819"/>
      <w:r w:rsidRPr="0081184B">
        <w:t xml:space="preserve">{%p </w:t>
      </w:r>
      <w:proofErr w:type="spellStart"/>
      <w:r w:rsidRPr="0081184B">
        <w:t>for</w:t>
      </w:r>
      <w:proofErr w:type="spellEnd"/>
      <w:r w:rsidRPr="0081184B">
        <w:t xml:space="preserve"> navr</w:t>
      </w:r>
      <w:r w:rsidR="002F282A" w:rsidRPr="0081184B">
        <w:t xml:space="preserve">hovatel in </w:t>
      </w:r>
      <w:proofErr w:type="spellStart"/>
      <w:proofErr w:type="gramStart"/>
      <w:r w:rsidR="003E2A8A" w:rsidRPr="0081184B">
        <w:t>Spolek.zalozeni</w:t>
      </w:r>
      <w:r w:rsidR="00573E08" w:rsidRPr="0081184B">
        <w:t>.navrhovatel</w:t>
      </w:r>
      <w:proofErr w:type="spellEnd"/>
      <w:proofErr w:type="gramEnd"/>
      <w:r w:rsidRPr="0081184B">
        <w:t xml:space="preserve"> %}</w:t>
      </w:r>
      <w:bookmarkEnd w:id="1"/>
    </w:p>
    <w:p w14:paraId="25222327" w14:textId="77777777" w:rsidR="008F5EA5" w:rsidRPr="0081184B" w:rsidRDefault="008F5EA5" w:rsidP="008F5EA5">
      <w:pPr>
        <w:spacing w:before="720"/>
      </w:pPr>
      <w:r w:rsidRPr="0081184B">
        <w:t>__________________________</w:t>
      </w:r>
    </w:p>
    <w:p w14:paraId="29AB4B69" w14:textId="5373A03F" w:rsidR="008F5EA5" w:rsidRPr="0081184B" w:rsidRDefault="00300B2B" w:rsidP="008F5EA5">
      <w:proofErr w:type="gramStart"/>
      <w:r w:rsidRPr="0081184B">
        <w:t xml:space="preserve">{{ </w:t>
      </w:r>
      <w:proofErr w:type="spellStart"/>
      <w:r w:rsidR="00443F81" w:rsidRPr="0081184B">
        <w:t>navrhovatel</w:t>
      </w:r>
      <w:r w:rsidR="003B731E" w:rsidRPr="0081184B">
        <w:t>.</w:t>
      </w:r>
      <w:r w:rsidR="00F332A2" w:rsidRPr="0081184B">
        <w:t>name</w:t>
      </w:r>
      <w:proofErr w:type="gramEnd"/>
      <w:r w:rsidR="00ED409D" w:rsidRPr="0081184B">
        <w:t>.first</w:t>
      </w:r>
      <w:proofErr w:type="spellEnd"/>
      <w:r w:rsidRPr="0081184B">
        <w:t xml:space="preserve"> }}</w:t>
      </w:r>
    </w:p>
    <w:p w14:paraId="2B78D67C" w14:textId="4F946420" w:rsidR="008F5EA5" w:rsidRPr="0081184B" w:rsidRDefault="008F5EA5" w:rsidP="008F5EA5">
      <w:r w:rsidRPr="0081184B">
        <w:t xml:space="preserve">narozen: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.birthday</w:t>
      </w:r>
      <w:proofErr w:type="spellEnd"/>
      <w:r w:rsidR="00443F81" w:rsidRPr="0081184B">
        <w:t xml:space="preserve"> }}</w:t>
      </w:r>
    </w:p>
    <w:p w14:paraId="55C916A2" w14:textId="7821A5A9" w:rsidR="008F5EA5" w:rsidRPr="0081184B" w:rsidRDefault="008F5EA5" w:rsidP="008F5EA5">
      <w:r w:rsidRPr="0081184B">
        <w:t xml:space="preserve">bytem: </w:t>
      </w:r>
      <w:proofErr w:type="gramStart"/>
      <w:r w:rsidR="00443F81" w:rsidRPr="0081184B">
        <w:t xml:space="preserve">{{ </w:t>
      </w:r>
      <w:proofErr w:type="spellStart"/>
      <w:r w:rsidR="00443F81" w:rsidRPr="0081184B">
        <w:t>navrhovatel</w:t>
      </w:r>
      <w:proofErr w:type="gramEnd"/>
      <w:r w:rsidR="00443F81" w:rsidRPr="0081184B">
        <w:t>.</w:t>
      </w:r>
      <w:r w:rsidR="00ED409D" w:rsidRPr="0081184B">
        <w:t>address</w:t>
      </w:r>
      <w:proofErr w:type="spellEnd"/>
      <w:r w:rsidR="00443F81" w:rsidRPr="0081184B">
        <w:t xml:space="preserve"> }}</w:t>
      </w:r>
    </w:p>
    <w:p w14:paraId="329D2528" w14:textId="77777777" w:rsidR="00E26803" w:rsidRPr="0081184B" w:rsidRDefault="00E77E44" w:rsidP="00E26803">
      <w:r w:rsidRPr="0081184B">
        <w:t xml:space="preserve">{%p </w:t>
      </w:r>
      <w:proofErr w:type="spellStart"/>
      <w:r w:rsidR="00507C70" w:rsidRPr="0081184B">
        <w:t>endfor</w:t>
      </w:r>
      <w:proofErr w:type="spellEnd"/>
      <w:r w:rsidRPr="0081184B">
        <w:t xml:space="preserve"> %}</w:t>
      </w:r>
    </w:p>
    <w:p w14:paraId="50F45202" w14:textId="2898D71C" w:rsidR="00E060D8" w:rsidRPr="0081184B" w:rsidRDefault="00E060D8" w:rsidP="00580222">
      <w:pPr>
        <w:pStyle w:val="Bod"/>
        <w:numPr>
          <w:ilvl w:val="0"/>
          <w:numId w:val="0"/>
        </w:numPr>
      </w:pPr>
      <w:r w:rsidRPr="0081184B">
        <w:t xml:space="preserve">{%p </w:t>
      </w:r>
      <w:proofErr w:type="spellStart"/>
      <w:r w:rsidRPr="0081184B">
        <w:t>else</w:t>
      </w:r>
      <w:proofErr w:type="spellEnd"/>
      <w:r w:rsidRPr="0081184B">
        <w:t xml:space="preserve"> %}</w:t>
      </w:r>
    </w:p>
    <w:p w14:paraId="0990B159" w14:textId="333FCB39" w:rsidR="00580222" w:rsidRPr="0081184B" w:rsidRDefault="00580222" w:rsidP="00580222">
      <w:pPr>
        <w:spacing w:before="720"/>
      </w:pPr>
      <w:r w:rsidRPr="0081184B">
        <w:t>__________________________</w:t>
      </w:r>
    </w:p>
    <w:p w14:paraId="0EF05769" w14:textId="0AA5A520" w:rsidR="00580222" w:rsidRPr="0081184B" w:rsidRDefault="00580222" w:rsidP="00580222">
      <w:r w:rsidRPr="0081184B">
        <w:t>[Jméno a příjmení]</w:t>
      </w:r>
    </w:p>
    <w:p w14:paraId="355613D6" w14:textId="68E5046B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4243D787" w14:textId="6790A340" w:rsidR="00580222" w:rsidRPr="0081184B" w:rsidRDefault="00580222" w:rsidP="00580222">
      <w:r w:rsidRPr="0081184B">
        <w:t>bytem: [Trvalé bydliště]</w:t>
      </w:r>
    </w:p>
    <w:p w14:paraId="653CEB47" w14:textId="4073FF7C" w:rsidR="00300B2B" w:rsidRPr="0081184B" w:rsidRDefault="00300B2B" w:rsidP="00580222">
      <w:r w:rsidRPr="0081184B">
        <w:t xml:space="preserve">{%p </w:t>
      </w:r>
      <w:proofErr w:type="spellStart"/>
      <w:r w:rsidRPr="0081184B">
        <w:t>if</w:t>
      </w:r>
      <w:proofErr w:type="spellEnd"/>
      <w:r w:rsidRPr="0081184B">
        <w:t xml:space="preserve"> </w:t>
      </w:r>
      <w:proofErr w:type="spellStart"/>
      <w:r w:rsidRPr="0081184B">
        <w:t>Spolek.zalozeni</w:t>
      </w:r>
      <w:r w:rsidR="00D3488B" w:rsidRPr="0081184B">
        <w:t>.typ</w:t>
      </w:r>
      <w:proofErr w:type="spellEnd"/>
      <w:r w:rsidRPr="0081184B">
        <w:t xml:space="preserve"> =</w:t>
      </w:r>
      <w:r w:rsidR="00F75ED9" w:rsidRPr="0081184B">
        <w:t>=</w:t>
      </w:r>
      <w:r w:rsidRPr="0081184B">
        <w:t xml:space="preserve"> </w:t>
      </w:r>
      <w:r w:rsidR="00F75ED9" w:rsidRPr="0081184B">
        <w:t>‘</w:t>
      </w:r>
      <w:r w:rsidR="00370F93" w:rsidRPr="0081184B">
        <w:t>stanovy</w:t>
      </w:r>
      <w:r w:rsidR="00F75ED9" w:rsidRPr="0081184B">
        <w:t>‘</w:t>
      </w:r>
      <w:r w:rsidRPr="0081184B">
        <w:t xml:space="preserve"> %}</w:t>
      </w:r>
    </w:p>
    <w:p w14:paraId="63DF31A5" w14:textId="77777777" w:rsidR="00580222" w:rsidRPr="0081184B" w:rsidRDefault="00580222" w:rsidP="00580222">
      <w:pPr>
        <w:spacing w:before="720"/>
      </w:pPr>
      <w:r w:rsidRPr="0081184B">
        <w:t>__________________________</w:t>
      </w:r>
    </w:p>
    <w:p w14:paraId="04806DE6" w14:textId="32565F9F" w:rsidR="00580222" w:rsidRPr="0081184B" w:rsidRDefault="00580222" w:rsidP="00580222">
      <w:r w:rsidRPr="0081184B">
        <w:t>[Jméno a příjmení]</w:t>
      </w:r>
    </w:p>
    <w:p w14:paraId="4E04B3B2" w14:textId="57C1E397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256E94C6" w14:textId="13F7BD69" w:rsidR="00580222" w:rsidRPr="0081184B" w:rsidRDefault="00580222" w:rsidP="00580222">
      <w:r w:rsidRPr="0081184B">
        <w:t>bytem: [Trvalé bydliště]</w:t>
      </w:r>
    </w:p>
    <w:p w14:paraId="1E4E32FE" w14:textId="77777777" w:rsidR="00580222" w:rsidRPr="0081184B" w:rsidRDefault="00580222" w:rsidP="00580222">
      <w:pPr>
        <w:spacing w:before="720"/>
      </w:pPr>
      <w:r w:rsidRPr="0081184B">
        <w:lastRenderedPageBreak/>
        <w:t>__________________________</w:t>
      </w:r>
    </w:p>
    <w:p w14:paraId="3907038E" w14:textId="64BBBE3C" w:rsidR="00580222" w:rsidRPr="0081184B" w:rsidRDefault="00580222" w:rsidP="00580222">
      <w:r w:rsidRPr="0081184B">
        <w:t>[Jméno a příjmení]</w:t>
      </w:r>
    </w:p>
    <w:p w14:paraId="5D202AC9" w14:textId="78A8E5AC" w:rsidR="00580222" w:rsidRPr="0081184B" w:rsidRDefault="00580222" w:rsidP="00580222">
      <w:r w:rsidRPr="0081184B">
        <w:t>narozen: [#</w:t>
      </w:r>
      <w:proofErr w:type="gramStart"/>
      <w:r w:rsidRPr="0081184B">
        <w:t>#.#</w:t>
      </w:r>
      <w:proofErr w:type="gramEnd"/>
      <w:r w:rsidRPr="0081184B">
        <w:t>#.####]</w:t>
      </w:r>
    </w:p>
    <w:p w14:paraId="361656CF" w14:textId="6DF56F49" w:rsidR="00580222" w:rsidRPr="0081184B" w:rsidRDefault="00580222" w:rsidP="00580222">
      <w:r w:rsidRPr="0081184B">
        <w:t>bytem: [Trvalé bydliště]</w:t>
      </w:r>
    </w:p>
    <w:p w14:paraId="461202F5" w14:textId="15A74EEC" w:rsidR="00300B2B" w:rsidRPr="0081184B" w:rsidRDefault="00300B2B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p w14:paraId="120D0B5C" w14:textId="3A46B81D" w:rsidR="00BE1B41" w:rsidRPr="0081184B" w:rsidRDefault="00E060D8" w:rsidP="00580222">
      <w:r w:rsidRPr="0081184B">
        <w:t xml:space="preserve">{%p </w:t>
      </w:r>
      <w:proofErr w:type="spellStart"/>
      <w:r w:rsidRPr="0081184B">
        <w:t>endif</w:t>
      </w:r>
      <w:proofErr w:type="spellEnd"/>
      <w:r w:rsidRPr="0081184B">
        <w:t xml:space="preserve"> %}</w:t>
      </w:r>
    </w:p>
    <w:sectPr w:rsidR="00BE1B41" w:rsidRPr="0081184B" w:rsidSect="006A37C0">
      <w:footerReference w:type="default" r:id="rId11"/>
      <w:footerReference w:type="first" r:id="rId12"/>
      <w:footnotePr>
        <w:pos w:val="beneathText"/>
      </w:footnotePr>
      <w:type w:val="continuous"/>
      <w:pgSz w:w="11905" w:h="16837" w:code="9"/>
      <w:pgMar w:top="1701" w:right="1985" w:bottom="1701" w:left="1985" w:header="567" w:footer="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D773D1" w14:textId="77777777" w:rsidR="0019595E" w:rsidRDefault="0019595E" w:rsidP="00FD4380">
      <w:pPr>
        <w:spacing w:line="240" w:lineRule="auto"/>
      </w:pPr>
      <w:r>
        <w:separator/>
      </w:r>
    </w:p>
  </w:endnote>
  <w:endnote w:type="continuationSeparator" w:id="0">
    <w:p w14:paraId="099A128C" w14:textId="77777777" w:rsidR="0019595E" w:rsidRDefault="0019595E" w:rsidP="00FD4380">
      <w:pPr>
        <w:spacing w:line="240" w:lineRule="auto"/>
      </w:pPr>
      <w:r>
        <w:continuationSeparator/>
      </w:r>
    </w:p>
  </w:endnote>
  <w:endnote w:type="continuationNotice" w:id="1">
    <w:p w14:paraId="2B63C453" w14:textId="77777777" w:rsidR="0019595E" w:rsidRDefault="001959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456405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CF745C" w14:textId="42A506FA" w:rsidR="004E6E7A" w:rsidRDefault="004E6E7A" w:rsidP="00DD5C3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CC7A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03539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69CB83" w14:textId="243407C7" w:rsidR="004E6E7A" w:rsidRDefault="004E6E7A">
        <w:pPr>
          <w:pStyle w:val="Zpat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z </w:t>
        </w:r>
        <w:r>
          <w:rPr>
            <w:noProof/>
          </w:rPr>
          <w:fldChar w:fldCharType="begin"/>
        </w:r>
        <w:r>
          <w:rPr>
            <w:noProof/>
          </w:rPr>
          <w:instrText xml:space="preserve"> SECTIONPAGES   \* MERGEFORMAT </w:instrText>
        </w:r>
        <w:r>
          <w:rPr>
            <w:noProof/>
          </w:rPr>
          <w:fldChar w:fldCharType="separate"/>
        </w:r>
        <w:r w:rsidR="00CC7A6D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28E939" w14:textId="77777777" w:rsidR="0019595E" w:rsidRDefault="0019595E" w:rsidP="00FD4380">
      <w:pPr>
        <w:spacing w:line="240" w:lineRule="auto"/>
      </w:pPr>
      <w:r>
        <w:separator/>
      </w:r>
    </w:p>
  </w:footnote>
  <w:footnote w:type="continuationSeparator" w:id="0">
    <w:p w14:paraId="65457B2C" w14:textId="77777777" w:rsidR="0019595E" w:rsidRDefault="0019595E" w:rsidP="00FD4380">
      <w:pPr>
        <w:spacing w:line="240" w:lineRule="auto"/>
      </w:pPr>
      <w:r>
        <w:continuationSeparator/>
      </w:r>
    </w:p>
  </w:footnote>
  <w:footnote w:type="continuationNotice" w:id="1">
    <w:p w14:paraId="6BB1EA0B" w14:textId="77777777" w:rsidR="0019595E" w:rsidRDefault="0019595E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dpis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B001EE"/>
    <w:multiLevelType w:val="hybridMultilevel"/>
    <w:tmpl w:val="2FBC8950"/>
    <w:lvl w:ilvl="0" w:tplc="2856E1F0">
      <w:start w:val="1"/>
      <w:numFmt w:val="bullet"/>
      <w:pStyle w:val="Seznam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234F0"/>
    <w:multiLevelType w:val="hybridMultilevel"/>
    <w:tmpl w:val="CD76E31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91ADA"/>
    <w:multiLevelType w:val="hybridMultilevel"/>
    <w:tmpl w:val="C4B61236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9371B"/>
    <w:multiLevelType w:val="hybridMultilevel"/>
    <w:tmpl w:val="A8C4D42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70A8E"/>
    <w:multiLevelType w:val="hybridMultilevel"/>
    <w:tmpl w:val="409044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CC0426"/>
    <w:multiLevelType w:val="hybridMultilevel"/>
    <w:tmpl w:val="CD1C45D0"/>
    <w:lvl w:ilvl="0" w:tplc="D6DE81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05DDA"/>
    <w:multiLevelType w:val="multilevel"/>
    <w:tmpl w:val="FFF6349E"/>
    <w:lvl w:ilvl="0">
      <w:start w:val="1"/>
      <w:numFmt w:val="upperRoman"/>
      <w:pStyle w:val="Nadpis1"/>
      <w:suff w:val="nothing"/>
      <w:lvlText w:val="Čl %1. — "/>
      <w:lvlJc w:val="left"/>
      <w:pPr>
        <w:ind w:left="0" w:firstLine="0"/>
      </w:pPr>
      <w:rPr>
        <w:rFonts w:hint="default"/>
        <w:b w:val="0"/>
        <w:i w:val="0"/>
      </w:rPr>
    </w:lvl>
    <w:lvl w:ilvl="1">
      <w:start w:val="1"/>
      <w:numFmt w:val="decimal"/>
      <w:pStyle w:val="Bod"/>
      <w:lvlText w:val="%1.%2."/>
      <w:lvlJc w:val="left"/>
      <w:pPr>
        <w:ind w:left="1247" w:hanging="680"/>
      </w:pPr>
    </w:lvl>
    <w:lvl w:ilvl="2">
      <w:start w:val="1"/>
      <w:numFmt w:val="lowerLetter"/>
      <w:pStyle w:val="Psmeno"/>
      <w:lvlText w:val="%3)"/>
      <w:lvlJc w:val="left"/>
      <w:pPr>
        <w:ind w:left="720" w:firstLine="414"/>
      </w:p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8" w15:restartNumberingAfterBreak="0">
    <w:nsid w:val="49C66B5D"/>
    <w:multiLevelType w:val="hybridMultilevel"/>
    <w:tmpl w:val="2C06469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C75C9"/>
    <w:multiLevelType w:val="hybridMultilevel"/>
    <w:tmpl w:val="E15C3E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427104"/>
    <w:multiLevelType w:val="hybridMultilevel"/>
    <w:tmpl w:val="32F8BC10"/>
    <w:lvl w:ilvl="0" w:tplc="1B2233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036913"/>
    <w:multiLevelType w:val="hybridMultilevel"/>
    <w:tmpl w:val="E10883C4"/>
    <w:lvl w:ilvl="0" w:tplc="17B2459A">
      <w:start w:val="1"/>
      <w:numFmt w:val="decimal"/>
      <w:lvlText w:val="ad 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3"/>
  </w:num>
  <w:num w:numId="10">
    <w:abstractNumId w:val="4"/>
  </w:num>
  <w:num w:numId="11">
    <w:abstractNumId w:val="8"/>
  </w:num>
  <w:num w:numId="12">
    <w:abstractNumId w:val="7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pos w:val="beneathText"/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A2"/>
    <w:rsid w:val="00001799"/>
    <w:rsid w:val="000056AC"/>
    <w:rsid w:val="00027188"/>
    <w:rsid w:val="00041BC7"/>
    <w:rsid w:val="000475F7"/>
    <w:rsid w:val="00050C65"/>
    <w:rsid w:val="00053AF5"/>
    <w:rsid w:val="00055D80"/>
    <w:rsid w:val="00057323"/>
    <w:rsid w:val="000577FF"/>
    <w:rsid w:val="000737FA"/>
    <w:rsid w:val="000820EF"/>
    <w:rsid w:val="00085467"/>
    <w:rsid w:val="00085648"/>
    <w:rsid w:val="00090892"/>
    <w:rsid w:val="00096987"/>
    <w:rsid w:val="000A0987"/>
    <w:rsid w:val="000A421C"/>
    <w:rsid w:val="000A6CA5"/>
    <w:rsid w:val="000B1D52"/>
    <w:rsid w:val="000B41CB"/>
    <w:rsid w:val="000D0DB9"/>
    <w:rsid w:val="000D36A8"/>
    <w:rsid w:val="000F6AE3"/>
    <w:rsid w:val="00104C89"/>
    <w:rsid w:val="00105C03"/>
    <w:rsid w:val="001102FE"/>
    <w:rsid w:val="001119DB"/>
    <w:rsid w:val="00117460"/>
    <w:rsid w:val="00121497"/>
    <w:rsid w:val="00124D32"/>
    <w:rsid w:val="00136D8A"/>
    <w:rsid w:val="00147C79"/>
    <w:rsid w:val="00157E40"/>
    <w:rsid w:val="0016058A"/>
    <w:rsid w:val="0017761F"/>
    <w:rsid w:val="00184388"/>
    <w:rsid w:val="00184E32"/>
    <w:rsid w:val="0019595E"/>
    <w:rsid w:val="001A16FE"/>
    <w:rsid w:val="001A4E4D"/>
    <w:rsid w:val="001B028E"/>
    <w:rsid w:val="001D4EF1"/>
    <w:rsid w:val="001E0969"/>
    <w:rsid w:val="001E30E1"/>
    <w:rsid w:val="001F7771"/>
    <w:rsid w:val="00200439"/>
    <w:rsid w:val="00203BF9"/>
    <w:rsid w:val="00234930"/>
    <w:rsid w:val="0028110C"/>
    <w:rsid w:val="00281173"/>
    <w:rsid w:val="00286540"/>
    <w:rsid w:val="0028744E"/>
    <w:rsid w:val="002A7ECF"/>
    <w:rsid w:val="002B2F71"/>
    <w:rsid w:val="002B7BC9"/>
    <w:rsid w:val="002C0C4F"/>
    <w:rsid w:val="002D24BB"/>
    <w:rsid w:val="002D68A2"/>
    <w:rsid w:val="002E3CC3"/>
    <w:rsid w:val="002F282A"/>
    <w:rsid w:val="00300B2B"/>
    <w:rsid w:val="00303222"/>
    <w:rsid w:val="003103EE"/>
    <w:rsid w:val="00325974"/>
    <w:rsid w:val="00350F7C"/>
    <w:rsid w:val="0035700E"/>
    <w:rsid w:val="00366D5C"/>
    <w:rsid w:val="00370F93"/>
    <w:rsid w:val="00390327"/>
    <w:rsid w:val="00395CCA"/>
    <w:rsid w:val="003B4FCC"/>
    <w:rsid w:val="003B731E"/>
    <w:rsid w:val="003C45AE"/>
    <w:rsid w:val="003C505E"/>
    <w:rsid w:val="003E2380"/>
    <w:rsid w:val="003E2A8A"/>
    <w:rsid w:val="003E5E71"/>
    <w:rsid w:val="003F498F"/>
    <w:rsid w:val="003F5FDE"/>
    <w:rsid w:val="004033ED"/>
    <w:rsid w:val="0042357B"/>
    <w:rsid w:val="00432006"/>
    <w:rsid w:val="004322B3"/>
    <w:rsid w:val="00441944"/>
    <w:rsid w:val="00443A02"/>
    <w:rsid w:val="00443F81"/>
    <w:rsid w:val="004638A2"/>
    <w:rsid w:val="00466C74"/>
    <w:rsid w:val="004749CB"/>
    <w:rsid w:val="00485ECD"/>
    <w:rsid w:val="0048737E"/>
    <w:rsid w:val="004932CE"/>
    <w:rsid w:val="004A32C5"/>
    <w:rsid w:val="004A6CEF"/>
    <w:rsid w:val="004B3BF5"/>
    <w:rsid w:val="004D5820"/>
    <w:rsid w:val="004E6E7A"/>
    <w:rsid w:val="004F2C1C"/>
    <w:rsid w:val="004F5300"/>
    <w:rsid w:val="005022EA"/>
    <w:rsid w:val="00507C70"/>
    <w:rsid w:val="00541E75"/>
    <w:rsid w:val="00544A01"/>
    <w:rsid w:val="00547607"/>
    <w:rsid w:val="005615E4"/>
    <w:rsid w:val="0056251F"/>
    <w:rsid w:val="0056276D"/>
    <w:rsid w:val="00563C2D"/>
    <w:rsid w:val="005645F7"/>
    <w:rsid w:val="00565B7B"/>
    <w:rsid w:val="00573E08"/>
    <w:rsid w:val="00580222"/>
    <w:rsid w:val="0059787F"/>
    <w:rsid w:val="005A6F9A"/>
    <w:rsid w:val="005B682F"/>
    <w:rsid w:val="005C0321"/>
    <w:rsid w:val="005C29CF"/>
    <w:rsid w:val="005D2116"/>
    <w:rsid w:val="005D5427"/>
    <w:rsid w:val="005E1608"/>
    <w:rsid w:val="005E488B"/>
    <w:rsid w:val="005E7ACD"/>
    <w:rsid w:val="005F7556"/>
    <w:rsid w:val="00612264"/>
    <w:rsid w:val="00624C99"/>
    <w:rsid w:val="00631041"/>
    <w:rsid w:val="00652CAB"/>
    <w:rsid w:val="006742A2"/>
    <w:rsid w:val="0068018C"/>
    <w:rsid w:val="00682513"/>
    <w:rsid w:val="00687912"/>
    <w:rsid w:val="00697E64"/>
    <w:rsid w:val="006A37C0"/>
    <w:rsid w:val="006A5638"/>
    <w:rsid w:val="006B4E9E"/>
    <w:rsid w:val="006C5F94"/>
    <w:rsid w:val="006D2729"/>
    <w:rsid w:val="006D3001"/>
    <w:rsid w:val="006D4180"/>
    <w:rsid w:val="007233C7"/>
    <w:rsid w:val="00727E16"/>
    <w:rsid w:val="00732616"/>
    <w:rsid w:val="00734F3A"/>
    <w:rsid w:val="007365F1"/>
    <w:rsid w:val="007409B4"/>
    <w:rsid w:val="0075285A"/>
    <w:rsid w:val="00755F46"/>
    <w:rsid w:val="007646D5"/>
    <w:rsid w:val="00770B9B"/>
    <w:rsid w:val="00784CD5"/>
    <w:rsid w:val="0078681C"/>
    <w:rsid w:val="007A430E"/>
    <w:rsid w:val="007B488C"/>
    <w:rsid w:val="007C6BE4"/>
    <w:rsid w:val="007D03B3"/>
    <w:rsid w:val="007D1434"/>
    <w:rsid w:val="007E10C5"/>
    <w:rsid w:val="0081184B"/>
    <w:rsid w:val="00841271"/>
    <w:rsid w:val="00860B2C"/>
    <w:rsid w:val="00870A4B"/>
    <w:rsid w:val="00870B57"/>
    <w:rsid w:val="00873BE0"/>
    <w:rsid w:val="00882250"/>
    <w:rsid w:val="00884755"/>
    <w:rsid w:val="00885F9A"/>
    <w:rsid w:val="008A1559"/>
    <w:rsid w:val="008C415E"/>
    <w:rsid w:val="008E59BB"/>
    <w:rsid w:val="008E7CC4"/>
    <w:rsid w:val="008F51E7"/>
    <w:rsid w:val="008F5EA5"/>
    <w:rsid w:val="00902279"/>
    <w:rsid w:val="00921448"/>
    <w:rsid w:val="009303A6"/>
    <w:rsid w:val="0098360C"/>
    <w:rsid w:val="0098550C"/>
    <w:rsid w:val="00987DC9"/>
    <w:rsid w:val="009934F2"/>
    <w:rsid w:val="00993C17"/>
    <w:rsid w:val="009A4890"/>
    <w:rsid w:val="009E3EA2"/>
    <w:rsid w:val="009F0903"/>
    <w:rsid w:val="00A00B41"/>
    <w:rsid w:val="00A01B70"/>
    <w:rsid w:val="00A02D70"/>
    <w:rsid w:val="00A05140"/>
    <w:rsid w:val="00A26000"/>
    <w:rsid w:val="00A364A7"/>
    <w:rsid w:val="00A42CF5"/>
    <w:rsid w:val="00A459DC"/>
    <w:rsid w:val="00A4687F"/>
    <w:rsid w:val="00A52185"/>
    <w:rsid w:val="00A63307"/>
    <w:rsid w:val="00A677BE"/>
    <w:rsid w:val="00A67A45"/>
    <w:rsid w:val="00A94E00"/>
    <w:rsid w:val="00AA2F29"/>
    <w:rsid w:val="00AD560A"/>
    <w:rsid w:val="00AD68A1"/>
    <w:rsid w:val="00AF2DF5"/>
    <w:rsid w:val="00B45791"/>
    <w:rsid w:val="00B546D3"/>
    <w:rsid w:val="00B65306"/>
    <w:rsid w:val="00B751D2"/>
    <w:rsid w:val="00B8104F"/>
    <w:rsid w:val="00B84DA6"/>
    <w:rsid w:val="00BA223E"/>
    <w:rsid w:val="00BA79FF"/>
    <w:rsid w:val="00BB31BE"/>
    <w:rsid w:val="00BD5602"/>
    <w:rsid w:val="00BE1B41"/>
    <w:rsid w:val="00C126EE"/>
    <w:rsid w:val="00C24682"/>
    <w:rsid w:val="00C35DC5"/>
    <w:rsid w:val="00C46C74"/>
    <w:rsid w:val="00C644E1"/>
    <w:rsid w:val="00C80124"/>
    <w:rsid w:val="00C943FA"/>
    <w:rsid w:val="00CB1DA9"/>
    <w:rsid w:val="00CC3531"/>
    <w:rsid w:val="00CC7A6D"/>
    <w:rsid w:val="00CF1CF3"/>
    <w:rsid w:val="00D26CF9"/>
    <w:rsid w:val="00D3488B"/>
    <w:rsid w:val="00D358BD"/>
    <w:rsid w:val="00D56256"/>
    <w:rsid w:val="00D61FF0"/>
    <w:rsid w:val="00DB0FBD"/>
    <w:rsid w:val="00DB7710"/>
    <w:rsid w:val="00DD5C3A"/>
    <w:rsid w:val="00DF35B5"/>
    <w:rsid w:val="00DF4F97"/>
    <w:rsid w:val="00E058B7"/>
    <w:rsid w:val="00E060D8"/>
    <w:rsid w:val="00E07621"/>
    <w:rsid w:val="00E10B7B"/>
    <w:rsid w:val="00E16447"/>
    <w:rsid w:val="00E2351A"/>
    <w:rsid w:val="00E26803"/>
    <w:rsid w:val="00E2692D"/>
    <w:rsid w:val="00E26E21"/>
    <w:rsid w:val="00E31999"/>
    <w:rsid w:val="00E4496A"/>
    <w:rsid w:val="00E44C82"/>
    <w:rsid w:val="00E77E44"/>
    <w:rsid w:val="00EA62CE"/>
    <w:rsid w:val="00EA6C63"/>
    <w:rsid w:val="00EA7C0B"/>
    <w:rsid w:val="00EB1A0F"/>
    <w:rsid w:val="00EB4BA9"/>
    <w:rsid w:val="00EC1F72"/>
    <w:rsid w:val="00EC45CB"/>
    <w:rsid w:val="00ED10A0"/>
    <w:rsid w:val="00ED409D"/>
    <w:rsid w:val="00ED58C2"/>
    <w:rsid w:val="00EE5EB7"/>
    <w:rsid w:val="00F113B8"/>
    <w:rsid w:val="00F14624"/>
    <w:rsid w:val="00F1569B"/>
    <w:rsid w:val="00F17E49"/>
    <w:rsid w:val="00F332A2"/>
    <w:rsid w:val="00F363B1"/>
    <w:rsid w:val="00F663DC"/>
    <w:rsid w:val="00F668EE"/>
    <w:rsid w:val="00F66956"/>
    <w:rsid w:val="00F70674"/>
    <w:rsid w:val="00F706AC"/>
    <w:rsid w:val="00F75ED9"/>
    <w:rsid w:val="00F87502"/>
    <w:rsid w:val="00F90125"/>
    <w:rsid w:val="00FC2C5C"/>
    <w:rsid w:val="00FC7256"/>
    <w:rsid w:val="00FD4380"/>
    <w:rsid w:val="1D3853A5"/>
    <w:rsid w:val="3D8C2ED7"/>
    <w:rsid w:val="414D5FB8"/>
    <w:rsid w:val="724D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42CFC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547607"/>
    <w:pPr>
      <w:suppressAutoHyphens/>
      <w:spacing w:after="120" w:line="293" w:lineRule="auto"/>
    </w:pPr>
    <w:rPr>
      <w:rFonts w:ascii="Gill Sans MT" w:hAnsi="Gill Sans MT"/>
      <w:sz w:val="24"/>
      <w:lang w:eastAsia="ar-SA"/>
    </w:rPr>
  </w:style>
  <w:style w:type="paragraph" w:styleId="Nadpis1">
    <w:name w:val="heading 1"/>
    <w:basedOn w:val="Normln"/>
    <w:next w:val="Normln"/>
    <w:qFormat/>
    <w:rsid w:val="007E10C5"/>
    <w:pPr>
      <w:keepNext/>
      <w:numPr>
        <w:numId w:val="13"/>
      </w:numPr>
      <w:spacing w:before="120"/>
      <w:outlineLvl w:val="0"/>
    </w:pPr>
    <w:rPr>
      <w:rFonts w:cs="Arial"/>
      <w:b/>
      <w:bCs/>
      <w:kern w:val="1"/>
      <w:sz w:val="28"/>
      <w:szCs w:val="32"/>
    </w:rPr>
  </w:style>
  <w:style w:type="paragraph" w:styleId="Nadpis2">
    <w:name w:val="heading 2"/>
    <w:basedOn w:val="Normln"/>
    <w:next w:val="Normln"/>
    <w:qFormat/>
    <w:rsid w:val="00547607"/>
    <w:pPr>
      <w:keepNext/>
      <w:numPr>
        <w:ilvl w:val="1"/>
        <w:numId w:val="1"/>
      </w:numPr>
      <w:spacing w:after="100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"/>
    <w:next w:val="Normln"/>
    <w:rsid w:val="00547607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zvraznn">
    <w:name w:val="zvýraznění"/>
    <w:rsid w:val="00547607"/>
    <w:rPr>
      <w:rFonts w:ascii="Arial" w:hAnsi="Arial"/>
      <w:b/>
      <w:color w:val="DA262B"/>
      <w:sz w:val="20"/>
    </w:rPr>
  </w:style>
  <w:style w:type="paragraph" w:styleId="Seznam">
    <w:name w:val="List"/>
    <w:basedOn w:val="Normln"/>
    <w:link w:val="SeznamChar1"/>
    <w:rsid w:val="00547607"/>
    <w:pPr>
      <w:numPr>
        <w:numId w:val="2"/>
      </w:numPr>
    </w:pPr>
    <w:rPr>
      <w:rFonts w:cs="Tahoma"/>
    </w:rPr>
  </w:style>
  <w:style w:type="paragraph" w:customStyle="1" w:styleId="Rejstk">
    <w:name w:val="Rejstřík"/>
    <w:basedOn w:val="Normln"/>
    <w:rsid w:val="00547607"/>
    <w:pPr>
      <w:suppressLineNumbers/>
    </w:pPr>
    <w:rPr>
      <w:rFonts w:cs="Tahoma"/>
    </w:rPr>
  </w:style>
  <w:style w:type="paragraph" w:customStyle="1" w:styleId="Adresa">
    <w:name w:val="Adresa"/>
    <w:basedOn w:val="Normln"/>
    <w:rsid w:val="00547607"/>
    <w:pPr>
      <w:spacing w:after="0" w:line="240" w:lineRule="auto"/>
    </w:pPr>
  </w:style>
  <w:style w:type="paragraph" w:customStyle="1" w:styleId="Bezodstavcovhostylu">
    <w:name w:val="[Bez odstavcového stylu]"/>
    <w:rsid w:val="00547607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SimSun" w:hAnsi="Minion Pro" w:cs="Minion Pro"/>
      <w:color w:val="000000"/>
      <w:sz w:val="24"/>
      <w:szCs w:val="24"/>
      <w:lang w:eastAsia="zh-CN"/>
    </w:rPr>
  </w:style>
  <w:style w:type="paragraph" w:customStyle="1" w:styleId="Popisek">
    <w:name w:val="Popisek"/>
    <w:basedOn w:val="Normln"/>
    <w:qFormat/>
    <w:rsid w:val="00547607"/>
    <w:pPr>
      <w:spacing w:after="0"/>
      <w:jc w:val="right"/>
    </w:pPr>
  </w:style>
  <w:style w:type="paragraph" w:customStyle="1" w:styleId="Nzev1">
    <w:name w:val="Název1"/>
    <w:qFormat/>
    <w:rsid w:val="00A677BE"/>
    <w:pPr>
      <w:spacing w:before="240" w:after="240"/>
    </w:pPr>
    <w:rPr>
      <w:rFonts w:ascii="Gill Sans MT" w:hAnsi="Gill Sans MT" w:cs="Arial"/>
      <w:b/>
      <w:bCs/>
      <w:kern w:val="1"/>
      <w:sz w:val="36"/>
      <w:szCs w:val="32"/>
      <w:lang w:eastAsia="ar-SA"/>
    </w:rPr>
  </w:style>
  <w:style w:type="paragraph" w:customStyle="1" w:styleId="Seznam1">
    <w:name w:val="Seznam1"/>
    <w:basedOn w:val="Seznam"/>
    <w:link w:val="SeznamChar"/>
    <w:qFormat/>
    <w:rsid w:val="00547607"/>
    <w:pPr>
      <w:spacing w:after="0"/>
      <w:ind w:left="714" w:hanging="357"/>
    </w:pPr>
  </w:style>
  <w:style w:type="paragraph" w:styleId="Zhlav">
    <w:name w:val="header"/>
    <w:basedOn w:val="Normln"/>
    <w:link w:val="Zhlav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SeznamChar1">
    <w:name w:val="Seznam Char1"/>
    <w:link w:val="Seznam"/>
    <w:rsid w:val="00547607"/>
    <w:rPr>
      <w:rFonts w:ascii="Gill Sans MT" w:hAnsi="Gill Sans MT" w:cs="Tahoma"/>
      <w:sz w:val="24"/>
      <w:lang w:eastAsia="ar-SA"/>
    </w:rPr>
  </w:style>
  <w:style w:type="character" w:customStyle="1" w:styleId="SeznamChar">
    <w:name w:val="Seznam Char"/>
    <w:basedOn w:val="SeznamChar1"/>
    <w:link w:val="Seznam1"/>
    <w:rsid w:val="00547607"/>
    <w:rPr>
      <w:rFonts w:ascii="Gill Sans MT" w:hAnsi="Gill Sans MT" w:cs="Tahoma"/>
      <w:sz w:val="24"/>
      <w:lang w:eastAsia="ar-SA"/>
    </w:rPr>
  </w:style>
  <w:style w:type="character" w:customStyle="1" w:styleId="ZhlavChar">
    <w:name w:val="Záhlaví Char"/>
    <w:link w:val="Zhlav"/>
    <w:uiPriority w:val="99"/>
    <w:rsid w:val="00547607"/>
    <w:rPr>
      <w:rFonts w:ascii="Gill Sans MT" w:hAnsi="Gill Sans MT"/>
      <w:sz w:val="24"/>
      <w:lang w:eastAsia="ar-SA"/>
    </w:rPr>
  </w:style>
  <w:style w:type="paragraph" w:styleId="Zpat">
    <w:name w:val="footer"/>
    <w:basedOn w:val="Normln"/>
    <w:link w:val="ZpatChar"/>
    <w:uiPriority w:val="99"/>
    <w:unhideWhenUsed/>
    <w:rsid w:val="00547607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rsid w:val="00547607"/>
    <w:rPr>
      <w:rFonts w:ascii="Gill Sans MT" w:hAnsi="Gill Sans MT"/>
      <w:sz w:val="24"/>
      <w:lang w:eastAsia="ar-SA"/>
    </w:rPr>
  </w:style>
  <w:style w:type="character" w:styleId="Zstupntext">
    <w:name w:val="Placeholder Text"/>
    <w:uiPriority w:val="99"/>
    <w:semiHidden/>
    <w:rsid w:val="00547607"/>
    <w:rPr>
      <w:color w:val="808080"/>
    </w:rPr>
  </w:style>
  <w:style w:type="character" w:styleId="Hypertextovodkaz">
    <w:name w:val="Hyperlink"/>
    <w:rsid w:val="00547607"/>
    <w:rPr>
      <w:color w:val="0000FF"/>
      <w:u w:val="single"/>
    </w:rPr>
  </w:style>
  <w:style w:type="paragraph" w:customStyle="1" w:styleId="Patka">
    <w:name w:val="Patka"/>
    <w:basedOn w:val="Normln"/>
    <w:qFormat/>
    <w:rsid w:val="00547607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qFormat/>
    <w:rsid w:val="00547607"/>
    <w:pPr>
      <w:spacing w:before="360"/>
    </w:pPr>
  </w:style>
  <w:style w:type="paragraph" w:styleId="Odstavecseseznamem">
    <w:name w:val="List Paragraph"/>
    <w:basedOn w:val="Normln"/>
    <w:link w:val="OdstavecseseznamemChar"/>
    <w:uiPriority w:val="34"/>
    <w:rsid w:val="00547607"/>
    <w:pPr>
      <w:ind w:left="720"/>
      <w:contextualSpacing/>
    </w:pPr>
  </w:style>
  <w:style w:type="paragraph" w:customStyle="1" w:styleId="41053C397C974F26A4186C6255591DAF">
    <w:name w:val="41053C397C974F26A4186C6255591DAF"/>
    <w:rsid w:val="006A37C0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table" w:styleId="Mkatabulky">
    <w:name w:val="Table Grid"/>
    <w:basedOn w:val="Normlntabulka"/>
    <w:uiPriority w:val="59"/>
    <w:rsid w:val="00CB1D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">
    <w:name w:val="Bod"/>
    <w:basedOn w:val="Odstavecseseznamem"/>
    <w:link w:val="BodChar"/>
    <w:qFormat/>
    <w:rsid w:val="00B751D2"/>
    <w:pPr>
      <w:numPr>
        <w:ilvl w:val="1"/>
        <w:numId w:val="13"/>
      </w:numPr>
    </w:pPr>
  </w:style>
  <w:style w:type="paragraph" w:customStyle="1" w:styleId="Psmeno">
    <w:name w:val="Písmeno"/>
    <w:basedOn w:val="Bod"/>
    <w:link w:val="PsmenoChar"/>
    <w:qFormat/>
    <w:rsid w:val="007E10C5"/>
    <w:pPr>
      <w:numPr>
        <w:ilvl w:val="2"/>
      </w:numPr>
    </w:p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E10C5"/>
    <w:rPr>
      <w:rFonts w:ascii="Gill Sans MT" w:hAnsi="Gill Sans MT"/>
      <w:sz w:val="24"/>
      <w:lang w:eastAsia="ar-SA"/>
    </w:rPr>
  </w:style>
  <w:style w:type="character" w:customStyle="1" w:styleId="BodChar">
    <w:name w:val="Bod Char"/>
    <w:basedOn w:val="OdstavecseseznamemChar"/>
    <w:link w:val="Bod"/>
    <w:rsid w:val="00B751D2"/>
    <w:rPr>
      <w:rFonts w:ascii="Gill Sans MT" w:hAnsi="Gill Sans MT"/>
      <w:sz w:val="24"/>
      <w:lang w:eastAsia="ar-SA"/>
    </w:rPr>
  </w:style>
  <w:style w:type="character" w:styleId="Odkaznakoment">
    <w:name w:val="annotation reference"/>
    <w:basedOn w:val="Standardnpsmoodstavce"/>
    <w:uiPriority w:val="99"/>
    <w:semiHidden/>
    <w:unhideWhenUsed/>
    <w:rsid w:val="00B751D2"/>
    <w:rPr>
      <w:sz w:val="16"/>
      <w:szCs w:val="16"/>
    </w:rPr>
  </w:style>
  <w:style w:type="character" w:customStyle="1" w:styleId="PsmenoChar">
    <w:name w:val="Písmeno Char"/>
    <w:basedOn w:val="BodChar"/>
    <w:link w:val="Psmeno"/>
    <w:rsid w:val="007E10C5"/>
    <w:rPr>
      <w:rFonts w:ascii="Gill Sans MT" w:hAnsi="Gill Sans MT"/>
      <w:sz w:val="24"/>
      <w:lang w:eastAsia="ar-SA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B751D2"/>
    <w:pPr>
      <w:spacing w:line="240" w:lineRule="auto"/>
    </w:pPr>
    <w:rPr>
      <w:sz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B751D2"/>
    <w:rPr>
      <w:rFonts w:ascii="Gill Sans MT" w:hAnsi="Gill Sans MT"/>
      <w:lang w:eastAsia="ar-SA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B751D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B751D2"/>
    <w:rPr>
      <w:rFonts w:ascii="Gill Sans MT" w:hAnsi="Gill Sans MT"/>
      <w:b/>
      <w:bCs/>
      <w:lang w:eastAsia="ar-SA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B75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B751D2"/>
    <w:rPr>
      <w:rFonts w:ascii="Segoe UI" w:hAnsi="Segoe UI" w:cs="Segoe UI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5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07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l\Documents\Pr&#225;ce\Frank%20Bold\Poradna\Vzory\Nov&#233;\Spolky\Advanced_Stanovy%20spolku_Vz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D02747C2CE21847AB5E6F9B720EEC3C" ma:contentTypeVersion="4" ma:contentTypeDescription="Create a new document." ma:contentTypeScope="" ma:versionID="4d717dec0d564b4b54e89621f57235fc">
  <xsd:schema xmlns:xsd="http://www.w3.org/2001/XMLSchema" xmlns:xs="http://www.w3.org/2001/XMLSchema" xmlns:p="http://schemas.microsoft.com/office/2006/metadata/properties" xmlns:ns2="d406e596-f8af-4b3a-9a33-1b50a1a9087b" xmlns:ns3="2f50269a-9551-4ff7-98e5-1a77125f500b" targetNamespace="http://schemas.microsoft.com/office/2006/metadata/properties" ma:root="true" ma:fieldsID="e52d92ee9df95e275e42951c5b64e336" ns2:_="" ns3:_="">
    <xsd:import namespace="d406e596-f8af-4b3a-9a33-1b50a1a9087b"/>
    <xsd:import namespace="2f50269a-9551-4ff7-98e5-1a77125f5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06e596-f8af-4b3a-9a33-1b50a1a908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50269a-9551-4ff7-98e5-1a77125f50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7D1592A-FED9-4544-8038-B913B1136A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083E831-F711-4AEB-B772-39EE669FFB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06e596-f8af-4b3a-9a33-1b50a1a9087b"/>
    <ds:schemaRef ds:uri="2f50269a-9551-4ff7-98e5-1a77125f50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5E2037E-DFB1-4AAB-8090-C411B7D2513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825FAB-DF53-4777-9C79-50CCA61522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Advanced_Stanovy spolku_Vzor</Template>
  <TotalTime>0</TotalTime>
  <Pages>7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2019-04-15T22:15:00Z</dcterms:created>
  <dcterms:modified xsi:type="dcterms:W3CDTF">2021-01-04T21:07:00Z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0x010100BD02747C2CE21847AB5E6F9B720EEC3C</vt:lpwstr>
  </property>
</Properties>
</file>