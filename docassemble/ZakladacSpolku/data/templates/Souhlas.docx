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r>
        <w:rPr>
          <w:b/>
          <w:lang w:val="en-GB"/>
        </w:rPr>
        <w:t>{{ vlastnik }}</w:t>
      </w:r>
      <w:r w:rsidR="00EA7C0B">
        <w:rPr>
          <w:b/>
        </w:rPr>
        <w:t>:</w:t>
      </w:r>
    </w:p>
    <w:p w14:paraId="5512BD6F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if osobniUdaje %}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6BDC9E92" w14:textId="0E0167A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957143">
        <w:t>name</w:t>
      </w:r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3D3374">
        <w:t>osoba.</w:t>
      </w:r>
      <w:r w:rsidR="00880DCE">
        <w:t>address</w:t>
      </w:r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3D3374">
        <w:t>osoba.birthday</w:t>
      </w:r>
      <w:r>
        <w:t>}}</w:t>
      </w:r>
    </w:p>
    <w:p w14:paraId="267611F6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A9BD632" w14:textId="77777777" w:rsidR="00B05016" w:rsidRPr="008C33F4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6732F022" w14:textId="77777777" w:rsidR="00B05016" w:rsidRDefault="00B05016" w:rsidP="00B05016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D34DDA7" w14:textId="4897FED2" w:rsidR="00B05016" w:rsidRPr="00E060D8" w:rsidRDefault="00B05016" w:rsidP="00B05016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00282F6E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20B047A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[Ulice a číslo popisné]</w:t>
      </w:r>
    </w:p>
    <w:p w14:paraId="25BACB4F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[PSČ a obec]</w:t>
      </w:r>
    </w:p>
    <w:p w14:paraId="0A16698C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Datum narození: [##.##.####]</w:t>
      </w:r>
    </w:p>
    <w:p w14:paraId="18DBDD27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</w:p>
    <w:p w14:paraId="45BFEAF9" w14:textId="77777777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6EF7FCAC" w14:textId="77777777" w:rsidR="00B05016" w:rsidRDefault="00B05016" w:rsidP="00B05016">
      <w:r>
        <w:rPr>
          <w:lang w:val="en-GB"/>
        </w:rPr>
        <w:t>{%p endif %}</w:t>
      </w:r>
    </w:p>
    <w:p w14:paraId="62AA4156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first" r:id="rId8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##.##.####]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r>
        <w:t>{{ vlastnik }}</w:t>
      </w:r>
      <w:r w:rsidR="000A0987">
        <w:t xml:space="preserve"> </w:t>
      </w:r>
      <w:r>
        <w:t xml:space="preserve">{{ </w:t>
      </w:r>
      <w:r w:rsidR="007E71DC" w:rsidRPr="007E71DC">
        <w:t>Spolek.sidlo.typ</w:t>
      </w:r>
      <w:r>
        <w:t xml:space="preserve"> }} </w:t>
      </w:r>
      <w:r>
        <w:rPr>
          <w:lang w:val="en-GB"/>
        </w:rPr>
        <w:t>{</w:t>
      </w:r>
      <w:r>
        <w:t xml:space="preserve">% if </w:t>
      </w:r>
      <w:r w:rsidR="007E71DC" w:rsidRPr="007E71DC">
        <w:t>Spolek.sidlo.typ</w:t>
      </w:r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r w:rsidR="00B05016">
        <w:rPr>
          <w:lang w:val="en-GB"/>
        </w:rPr>
        <w:t>J</w:t>
      </w:r>
      <w:r>
        <w:rPr>
          <w:lang w:val="en-GB"/>
        </w:rPr>
        <w:t xml:space="preserve">ednotky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ú.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1C65BAB0" w14:textId="77777777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if osobniUdaje %}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>{%p for osoba in Spolek.sidlo.vlastnik %}</w:t>
      </w:r>
    </w:p>
    <w:p w14:paraId="04E8F194" w14:textId="77777777" w:rsidR="000F0EDF" w:rsidRDefault="000F0EDF" w:rsidP="000F0EDF">
      <w:pPr>
        <w:keepNext/>
        <w:spacing w:before="720"/>
        <w:jc w:val="right"/>
      </w:pPr>
      <w:r>
        <w:t>__________________________</w:t>
      </w:r>
    </w:p>
    <w:p w14:paraId="77886F23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81C90A5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osoba.name }}</w:t>
      </w:r>
    </w:p>
    <w:p w14:paraId="0AE5D865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{%p endfor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DE82D85" w14:textId="77777777" w:rsidR="000F0EDF" w:rsidRDefault="000F0EDF" w:rsidP="000F0EDF">
      <w:pPr>
        <w:keepNext/>
        <w:spacing w:before="720"/>
        <w:jc w:val="right"/>
      </w:pPr>
      <w:r>
        <w:t>__________________________</w:t>
      </w:r>
    </w:p>
    <w:p w14:paraId="4F274FAF" w14:textId="3A1B9608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AE1DF6">
        <w:t>Spolek.sidlo.vlastnik</w:t>
      </w:r>
      <w:r w:rsidR="00AE1DF6">
        <w:rPr>
          <w:lang w:val="en-GB"/>
        </w:rPr>
        <w:t>[0]</w:t>
      </w:r>
      <w:r>
        <w:t>.name }}</w:t>
      </w:r>
    </w:p>
    <w:p w14:paraId="3228DCE5" w14:textId="77777777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27EEAF4D" w14:textId="77777777" w:rsidR="000F0EDF" w:rsidRPr="005E49F5" w:rsidRDefault="000F0EDF" w:rsidP="000F0EDF">
      <w:pPr>
        <w:rPr>
          <w:lang w:val="en-GB"/>
        </w:rPr>
      </w:pPr>
      <w:r>
        <w:rPr>
          <w:lang w:val="en-GB"/>
        </w:rPr>
        <w:lastRenderedPageBreak/>
        <w:t>{%p else %}</w:t>
      </w:r>
    </w:p>
    <w:p w14:paraId="0AC7E881" w14:textId="77777777" w:rsidR="000F0EDF" w:rsidRDefault="000F0EDF" w:rsidP="000F0EDF">
      <w:pPr>
        <w:keepNext/>
        <w:spacing w:before="720"/>
        <w:jc w:val="right"/>
        <w:rPr>
          <w:lang w:val="en-GB"/>
        </w:rPr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322F53F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>{%p if hromadne %}</w:t>
      </w:r>
    </w:p>
    <w:p w14:paraId="5CB3E511" w14:textId="3E0EB2EF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osoba in </w:t>
      </w:r>
      <w:r w:rsidR="00927741">
        <w:rPr>
          <w:lang w:val="en-GB"/>
        </w:rPr>
        <w:t>Spolek.sidlo.vlastnik</w:t>
      </w:r>
      <w:r>
        <w:rPr>
          <w:lang w:val="en-GB"/>
        </w:rPr>
        <w:t xml:space="preserve"> %}</w:t>
      </w:r>
    </w:p>
    <w:p w14:paraId="7C67B6EE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1E1CF09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3ED04870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endfor %}</w:t>
      </w:r>
    </w:p>
    <w:p w14:paraId="5777C50E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  <w:r>
        <w:rPr>
          <w:rFonts w:ascii="Gill Sans" w:hAnsi="Gill Sans"/>
          <w:color w:val="000000"/>
          <w:lang w:val="en-GB"/>
        </w:rPr>
        <w:t>{%p else %}</w:t>
      </w:r>
    </w:p>
    <w:p w14:paraId="28CF9828" w14:textId="77777777" w:rsidR="000F0EDF" w:rsidRPr="00F529AD" w:rsidRDefault="000F0EDF" w:rsidP="000F0EDF">
      <w:pPr>
        <w:keepNext/>
        <w:spacing w:before="720"/>
        <w:jc w:val="right"/>
      </w:pPr>
      <w:r>
        <w:t>__________________________</w:t>
      </w:r>
    </w:p>
    <w:p w14:paraId="3F0D09DA" w14:textId="77777777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</w:rPr>
        <w:t>[Jméno a příjmení]</w:t>
      </w:r>
    </w:p>
    <w:p w14:paraId="723FC96F" w14:textId="77777777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41F8DFB" w14:textId="77777777" w:rsidR="000F0EDF" w:rsidRDefault="000F0EDF" w:rsidP="000F0EDF">
      <w:pPr>
        <w:pStyle w:val="Bod"/>
        <w:ind w:left="0" w:firstLine="0"/>
        <w:rPr>
          <w:lang w:val="en-GB"/>
        </w:rPr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199683F8" w:rsidR="006A37C0" w:rsidRDefault="000F0EDF" w:rsidP="000F0EDF">
      <w:pPr>
        <w:jc w:val="right"/>
      </w:pPr>
      <w:r>
        <w:rPr>
          <w:lang w:val="en-GB"/>
        </w:rPr>
        <w:t>{%p endif %}</w:t>
      </w: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90F6A" w14:textId="77777777" w:rsidR="007F6FB0" w:rsidRDefault="007F6FB0" w:rsidP="00FD4380">
      <w:pPr>
        <w:spacing w:line="240" w:lineRule="auto"/>
      </w:pPr>
      <w:r>
        <w:separator/>
      </w:r>
    </w:p>
  </w:endnote>
  <w:endnote w:type="continuationSeparator" w:id="0">
    <w:p w14:paraId="66441BF7" w14:textId="77777777" w:rsidR="007F6FB0" w:rsidRDefault="007F6FB0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468582"/>
      <w:docPartObj>
        <w:docPartGallery w:val="Page Numbers (Bottom of Page)"/>
        <w:docPartUnique/>
      </w:docPartObj>
    </w:sdtPr>
    <w:sdtEndPr/>
    <w:sdtContent>
      <w:p w14:paraId="053B5336" w14:textId="77777777" w:rsidR="001D4EF1" w:rsidRDefault="001D4EF1" w:rsidP="001D4E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fldSimple w:instr=" NUMPAGES   \* MERGEFORMAT ">
          <w: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F0AED" w14:textId="77777777" w:rsidR="007F6FB0" w:rsidRDefault="007F6FB0" w:rsidP="00FD4380">
      <w:pPr>
        <w:spacing w:line="240" w:lineRule="auto"/>
      </w:pPr>
      <w:r>
        <w:separator/>
      </w:r>
    </w:p>
  </w:footnote>
  <w:footnote w:type="continuationSeparator" w:id="0">
    <w:p w14:paraId="44B830A9" w14:textId="77777777" w:rsidR="007F6FB0" w:rsidRDefault="007F6FB0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41A05"/>
    <w:rsid w:val="00281173"/>
    <w:rsid w:val="00286540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32006"/>
    <w:rsid w:val="004638A2"/>
    <w:rsid w:val="004932CE"/>
    <w:rsid w:val="004A6CEF"/>
    <w:rsid w:val="004F0719"/>
    <w:rsid w:val="004F2C1C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971C7"/>
    <w:rsid w:val="007A5C73"/>
    <w:rsid w:val="007C6BE4"/>
    <w:rsid w:val="007E71DC"/>
    <w:rsid w:val="007F6FB0"/>
    <w:rsid w:val="0087122F"/>
    <w:rsid w:val="00880DCE"/>
    <w:rsid w:val="00882250"/>
    <w:rsid w:val="00884755"/>
    <w:rsid w:val="008E59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4E00"/>
    <w:rsid w:val="00AA2F29"/>
    <w:rsid w:val="00AA5650"/>
    <w:rsid w:val="00AE1DF6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80124"/>
    <w:rsid w:val="00CC33AE"/>
    <w:rsid w:val="00CF1CF3"/>
    <w:rsid w:val="00D26CF9"/>
    <w:rsid w:val="00D358BD"/>
    <w:rsid w:val="00D56256"/>
    <w:rsid w:val="00DA34FD"/>
    <w:rsid w:val="00DB0FBD"/>
    <w:rsid w:val="00DF6356"/>
    <w:rsid w:val="00E058B7"/>
    <w:rsid w:val="00E2692D"/>
    <w:rsid w:val="00E75F00"/>
    <w:rsid w:val="00EA7C0B"/>
    <w:rsid w:val="00EB4BA9"/>
    <w:rsid w:val="00ED58C2"/>
    <w:rsid w:val="00F33CDA"/>
    <w:rsid w:val="00F663DC"/>
    <w:rsid w:val="00F668EE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ListParagraph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DefaultParagraphFont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88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17</cp:revision>
  <cp:lastPrinted>2019-01-16T15:06:00Z</cp:lastPrinted>
  <dcterms:created xsi:type="dcterms:W3CDTF">2020-01-22T17:31:00Z</dcterms:created>
  <dcterms:modified xsi:type="dcterms:W3CDTF">2020-07-28T11:27:00Z</dcterms:modified>
  <cp:contentStatus/>
</cp:coreProperties>
</file>